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BE" w:rsidRDefault="00CC14F8" w:rsidP="005C4F7E">
      <w:pPr>
        <w:tabs>
          <w:tab w:val="left" w:pos="3131"/>
        </w:tabs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D4451" wp14:editId="2AE2BEFA">
                <wp:simplePos x="0" y="0"/>
                <wp:positionH relativeFrom="margin">
                  <wp:posOffset>4394835</wp:posOffset>
                </wp:positionH>
                <wp:positionV relativeFrom="paragraph">
                  <wp:posOffset>78105</wp:posOffset>
                </wp:positionV>
                <wp:extent cx="1298575" cy="3683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F7E" w:rsidRPr="00A840F0" w:rsidRDefault="00CC14F8" w:rsidP="005C4F7E">
                            <w:pPr>
                              <w:jc w:val="right"/>
                              <w:rPr>
                                <w:color w:val="7A6A60" w:themeColor="accent3"/>
                                <w:sz w:val="22"/>
                              </w:rPr>
                            </w:pPr>
                            <w:r>
                              <w:rPr>
                                <w:color w:val="7A6A60" w:themeColor="accent3"/>
                                <w:sz w:val="24"/>
                                <w:lang w:val="id-ID"/>
                              </w:rPr>
                              <w:t>MENG</w:t>
                            </w:r>
                            <w:r w:rsidR="005C4F7E">
                              <w:rPr>
                                <w:color w:val="7A6A60" w:themeColor="accent3"/>
                                <w:sz w:val="24"/>
                                <w:lang w:val="id-ID"/>
                              </w:rPr>
                              <w:t>ETAHUI: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D4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05pt;margin-top:6.15pt;width:102.25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aCwIAAPM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" filled="f" stroked="f">
                <v:textbox>
                  <w:txbxContent>
                    <w:p w:rsidR="005C4F7E" w:rsidRPr="00A840F0" w:rsidRDefault="00CC14F8" w:rsidP="005C4F7E">
                      <w:pPr>
                        <w:jc w:val="right"/>
                        <w:rPr>
                          <w:color w:val="7A6A60" w:themeColor="accent3"/>
                          <w:sz w:val="22"/>
                        </w:rPr>
                      </w:pPr>
                      <w:r>
                        <w:rPr>
                          <w:color w:val="7A6A60" w:themeColor="accent3"/>
                          <w:sz w:val="24"/>
                          <w:lang w:val="id-ID"/>
                        </w:rPr>
                        <w:t>MENG</w:t>
                      </w:r>
                      <w:r w:rsidR="005C4F7E">
                        <w:rPr>
                          <w:color w:val="7A6A60" w:themeColor="accent3"/>
                          <w:sz w:val="24"/>
                          <w:lang w:val="id-ID"/>
                        </w:rPr>
                        <w:t>ETAHUI: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1C491" wp14:editId="5B1EC494">
                <wp:simplePos x="0" y="0"/>
                <wp:positionH relativeFrom="margin">
                  <wp:posOffset>4262120</wp:posOffset>
                </wp:positionH>
                <wp:positionV relativeFrom="paragraph">
                  <wp:posOffset>1008542</wp:posOffset>
                </wp:positionV>
                <wp:extent cx="1744980" cy="3683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F8" w:rsidRPr="00A840F0" w:rsidRDefault="00CC14F8" w:rsidP="00CC14F8">
                            <w:pPr>
                              <w:jc w:val="right"/>
                              <w:rPr>
                                <w:color w:val="7A6A60" w:themeColor="accent3"/>
                                <w:sz w:val="22"/>
                              </w:rPr>
                            </w:pPr>
                            <w:r>
                              <w:rPr>
                                <w:color w:val="7A6A60" w:themeColor="accent3"/>
                                <w:sz w:val="24"/>
                                <w:lang w:val="id-ID"/>
                              </w:rPr>
                              <w:t>H. Moch. Ali Bin Dadlan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C491" id="_x0000_s1027" type="#_x0000_t202" style="position:absolute;margin-left:335.6pt;margin-top:79.4pt;width:137.4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" filled="f" stroked="f">
                <v:textbox>
                  <w:txbxContent>
                    <w:p w:rsidR="00CC14F8" w:rsidRPr="00A840F0" w:rsidRDefault="00CC14F8" w:rsidP="00CC14F8">
                      <w:pPr>
                        <w:jc w:val="right"/>
                        <w:rPr>
                          <w:color w:val="7A6A60" w:themeColor="accent3"/>
                          <w:sz w:val="22"/>
                        </w:rPr>
                      </w:pPr>
                      <w:r>
                        <w:rPr>
                          <w:color w:val="7A6A60" w:themeColor="accent3"/>
                          <w:sz w:val="24"/>
                          <w:lang w:val="id-ID"/>
                        </w:rPr>
                        <w:t>H. Moch. Ali Bin Dadlan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C13D0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E182AD7" wp14:editId="00307691">
                    <wp:simplePos x="0" y="0"/>
                    <wp:positionH relativeFrom="column">
                      <wp:posOffset>-354330</wp:posOffset>
                    </wp:positionH>
                    <wp:positionV relativeFrom="paragraph">
                      <wp:posOffset>109382</wp:posOffset>
                    </wp:positionV>
                    <wp:extent cx="6264323" cy="27295"/>
                    <wp:effectExtent l="0" t="0" r="22225" b="30480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264323" cy="2729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0A29A5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pt,8.6pt" to="465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" strokecolor="#748fa7 [3044]" strokeweight="1.5pt"/>
                </w:pict>
              </mc:Fallback>
            </mc:AlternateContent>
          </w:r>
          <w:r w:rsidR="00142172" w:rsidRPr="00FF04B1">
            <w:rPr>
              <w:noProof/>
              <w:lang w:eastAsia="en-US"/>
            </w:rPr>
            <w:drawing>
              <wp:anchor distT="0" distB="0" distL="114300" distR="114300" simplePos="0" relativeHeight="251679744" behindDoc="1" locked="0" layoutInCell="1" allowOverlap="1" wp14:anchorId="5E4140E9" wp14:editId="0864193E">
                <wp:simplePos x="0" y="0"/>
                <wp:positionH relativeFrom="margin">
                  <wp:posOffset>-455162</wp:posOffset>
                </wp:positionH>
                <wp:positionV relativeFrom="paragraph">
                  <wp:posOffset>-890516</wp:posOffset>
                </wp:positionV>
                <wp:extent cx="992077" cy="846161"/>
                <wp:effectExtent l="0" t="0" r="0" b="0"/>
                <wp:wrapNone/>
                <wp:docPr id="293" name="Picture 293" descr="D:\. Images (All Of Version)\IMage\Kancant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. Images (All Of Version)\IMage\Kancant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23" cy="864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42172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3292549" wp14:editId="5C88191D">
                    <wp:simplePos x="0" y="0"/>
                    <wp:positionH relativeFrom="page">
                      <wp:posOffset>1610047</wp:posOffset>
                    </wp:positionH>
                    <wp:positionV relativeFrom="page">
                      <wp:posOffset>701808</wp:posOffset>
                    </wp:positionV>
                    <wp:extent cx="2702257" cy="1285875"/>
                    <wp:effectExtent l="0" t="0" r="3175" b="6350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2257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137357592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336ABE" w:rsidRDefault="0076145F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  <w:lang w:val="id-ID"/>
                                      </w:rPr>
                                      <w:t>Kancanta Radio</w:t>
                                    </w:r>
                                  </w:p>
                                </w:sdtContent>
                              </w:sdt>
                              <w:p w:rsidR="00336ABE" w:rsidRDefault="003D46CB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124167923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[Street Address,</w:t>
                                    </w:r>
                                    <w:r>
                                      <w:t xml:space="preserve"> City, ST ZIP Code]</w:t>
                                    </w:r>
                                  </w:sdtContent>
                                </w:sdt>
                              </w:p>
                              <w:p w:rsidR="00336ABE" w:rsidRDefault="003D46CB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Tel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phone"/>
                                    <w:tag w:val="Telephone"/>
                                    <w:id w:val="-177439595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7DF7">
                                      <w:rPr>
                                        <w:lang w:val="id-ID"/>
                                      </w:rPr>
                                      <w:t>0821231213</w:t>
                                    </w:r>
                                  </w:sdtContent>
                                </w:sdt>
                              </w:p>
                              <w:p w:rsidR="00336ABE" w:rsidRDefault="003D46CB">
                                <w:pPr>
                                  <w:pStyle w:val="NoSpacing"/>
                                </w:pPr>
                                <w:r>
                                  <w:rPr>
                                    <w:rStyle w:val="Strong"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Fax"/>
                                    <w:id w:val="716092747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00AA">
                                      <w:rPr>
                                        <w:lang w:val="id-ID"/>
                                      </w:rPr>
                                      <w:t>(0376) 292597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002060"/>
                                  </w:rPr>
                                  <w:alias w:val="Website"/>
                                  <w:tag w:val="Website"/>
                                  <w:id w:val="142406570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ABE" w:rsidRPr="009E00AA" w:rsidRDefault="009E00AA">
                                    <w:pPr>
                                      <w:rPr>
                                        <w:i/>
                                        <w:color w:val="002060"/>
                                      </w:rPr>
                                    </w:pPr>
                                    <w:r w:rsidRPr="009E00AA">
                                      <w:rPr>
                                        <w:i/>
                                        <w:color w:val="002060"/>
                                        <w:lang w:val="id-ID"/>
                                      </w:rPr>
                                      <w:t>www.kancantaradio.com</w:t>
                                    </w:r>
                                  </w:p>
                                </w:sdtContent>
                              </w:sdt>
                              <w:p w:rsidR="00336ABE" w:rsidRDefault="00336A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03292549" id="Text Box 3" o:spid="_x0000_s1028" type="#_x0000_t202" alt="Company contact information" style="position:absolute;margin-left:126.8pt;margin-top:55.25pt;width:212.8pt;height:101.25pt;z-index:251660288;visibility:visible;mso-wrap-style:square;mso-width-percent:0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1373575924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36ABE" w:rsidRDefault="0076145F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  <w:lang w:val="id-ID"/>
                                </w:rPr>
                                <w:t>Kancanta Radio</w:t>
                              </w:r>
                            </w:p>
                          </w:sdtContent>
                        </w:sdt>
                        <w:p w:rsidR="00336ABE" w:rsidRDefault="003D46CB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124167923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t>[Street Address,</w:t>
                              </w:r>
                              <w:r>
                                <w:t xml:space="preserve"> City, ST ZIP Code]</w:t>
                              </w:r>
                            </w:sdtContent>
                          </w:sdt>
                        </w:p>
                        <w:p w:rsidR="00336ABE" w:rsidRDefault="003D46CB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Tel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Telephone"/>
                              <w:tag w:val="Telephone"/>
                              <w:id w:val="-1774395957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r w:rsidR="00DC7DF7">
                                <w:rPr>
                                  <w:lang w:val="id-ID"/>
                                </w:rPr>
                                <w:t>0821231213</w:t>
                              </w:r>
                            </w:sdtContent>
                          </w:sdt>
                        </w:p>
                        <w:p w:rsidR="00336ABE" w:rsidRDefault="003D46CB">
                          <w:pPr>
                            <w:pStyle w:val="NoSpacing"/>
                          </w:pPr>
                          <w:r>
                            <w:rPr>
                              <w:rStyle w:val="Strong"/>
                            </w:rPr>
                            <w:t>Fax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Fax"/>
                              <w:tag w:val="Fax"/>
                              <w:id w:val="716092747"/>
                              <w:dataBinding w:prefixMappings="xmlns:ns0='http://schemas.microsoft.com/office/2006/coverPageProps' 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r w:rsidR="009E00AA">
                                <w:rPr>
                                  <w:lang w:val="id-ID"/>
                                </w:rPr>
                                <w:t>(0376) 292597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002060"/>
                            </w:rPr>
                            <w:alias w:val="Website"/>
                            <w:tag w:val="Website"/>
                            <w:id w:val="142406570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:rsidR="00336ABE" w:rsidRPr="009E00AA" w:rsidRDefault="009E00AA">
                              <w:pPr>
                                <w:rPr>
                                  <w:i/>
                                  <w:color w:val="002060"/>
                                </w:rPr>
                              </w:pPr>
                              <w:r w:rsidRPr="009E00AA">
                                <w:rPr>
                                  <w:i/>
                                  <w:color w:val="002060"/>
                                  <w:lang w:val="id-ID"/>
                                </w:rPr>
                                <w:t>www.kancantaradio.com</w:t>
                              </w:r>
                            </w:p>
                          </w:sdtContent>
                        </w:sdt>
                        <w:p w:rsidR="00336ABE" w:rsidRDefault="00336ABE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386532" wp14:editId="4A8F2314">
                    <wp:simplePos x="0" y="0"/>
                    <wp:positionH relativeFrom="column">
                      <wp:posOffset>-960129</wp:posOffset>
                    </wp:positionH>
                    <wp:positionV relativeFrom="paragraph">
                      <wp:posOffset>-1586552</wp:posOffset>
                    </wp:positionV>
                    <wp:extent cx="7724140" cy="504967"/>
                    <wp:effectExtent l="0" t="0" r="0" b="952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24140" cy="5049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1E6B" w:rsidRPr="00B429E7" w:rsidRDefault="00211E6B" w:rsidP="00211E6B">
                                <w:pPr>
                                  <w:jc w:val="center"/>
                                  <w:rPr>
                                    <w:color w:val="F2F2F2" w:themeColor="background1" w:themeShade="F2"/>
                                    <w:sz w:val="40"/>
                                    <w:lang w:val="id-ID"/>
                                  </w:rPr>
                                </w:pPr>
                                <w:r w:rsidRPr="00B429E7">
                                  <w:rPr>
                                    <w:color w:val="F2F2F2" w:themeColor="background1" w:themeShade="F2"/>
                                    <w:sz w:val="40"/>
                                    <w:lang w:val="id-ID"/>
                                  </w:rPr>
                                  <w:t>GREETING CONRATULATION</w:t>
                                </w:r>
                              </w:p>
                              <w:p w:rsidR="00211E6B" w:rsidRPr="00B429E7" w:rsidRDefault="00211E6B" w:rsidP="00211E6B">
                                <w:pPr>
                                  <w:jc w:val="center"/>
                                  <w:rPr>
                                    <w:sz w:val="32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C386532" id="Rectangle 5" o:spid="_x0000_s1029" style="position:absolute;margin-left:-75.6pt;margin-top:-124.95pt;width:608.2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" fillcolor="#7e97ad [3204]" stroked="f" strokeweight="2pt">
                    <v:textbox>
                      <w:txbxContent>
                        <w:p w:rsidR="00211E6B" w:rsidRPr="00B429E7" w:rsidRDefault="00211E6B" w:rsidP="00211E6B">
                          <w:pPr>
                            <w:jc w:val="center"/>
                            <w:rPr>
                              <w:color w:val="F2F2F2" w:themeColor="background1" w:themeShade="F2"/>
                              <w:sz w:val="40"/>
                              <w:lang w:val="id-ID"/>
                            </w:rPr>
                          </w:pPr>
                          <w:r w:rsidRPr="00B429E7">
                            <w:rPr>
                              <w:color w:val="F2F2F2" w:themeColor="background1" w:themeShade="F2"/>
                              <w:sz w:val="40"/>
                              <w:lang w:val="id-ID"/>
                            </w:rPr>
                            <w:t>GREETING CONRATULATION</w:t>
                          </w:r>
                        </w:p>
                        <w:p w:rsidR="00211E6B" w:rsidRPr="00B429E7" w:rsidRDefault="00211E6B" w:rsidP="00211E6B">
                          <w:pPr>
                            <w:jc w:val="center"/>
                            <w:rPr>
                              <w:sz w:val="32"/>
                              <w:lang w:val="id-ID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041901A" wp14:editId="1E422D7C">
                    <wp:simplePos x="0" y="0"/>
                    <wp:positionH relativeFrom="column">
                      <wp:posOffset>1769110</wp:posOffset>
                    </wp:positionH>
                    <wp:positionV relativeFrom="paragraph">
                      <wp:posOffset>1494468</wp:posOffset>
                    </wp:positionV>
                    <wp:extent cx="1186815" cy="368300"/>
                    <wp:effectExtent l="0" t="0" r="0" b="0"/>
                    <wp:wrapNone/>
                    <wp:docPr id="2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815" cy="368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2F1F" w:rsidRPr="00A840F0" w:rsidRDefault="00972F1F" w:rsidP="00972F1F">
                                <w:pPr>
                                  <w:rPr>
                                    <w:color w:val="7A6A60" w:themeColor="accent3"/>
                                    <w:sz w:val="22"/>
                                  </w:rPr>
                                </w:pPr>
                                <w:r>
                                  <w:rPr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>NAMA</w:t>
                                </w:r>
                                <w:r w:rsidR="00B429E7">
                                  <w:rPr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ab/>
                                </w:r>
                                <w:r w:rsidR="00B429E7">
                                  <w:rPr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ab/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1901A" id="_x0000_s1030" type="#_x0000_t202" style="position:absolute;margin-left:139.3pt;margin-top:117.65pt;width:93.4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" filled="f" stroked="f">
                    <v:textbox>
                      <w:txbxContent>
                        <w:p w:rsidR="00972F1F" w:rsidRPr="00A840F0" w:rsidRDefault="00972F1F" w:rsidP="00972F1F">
                          <w:pPr>
                            <w:rPr>
                              <w:color w:val="7A6A60" w:themeColor="accent3"/>
                              <w:sz w:val="22"/>
                            </w:rPr>
                          </w:pPr>
                          <w:r>
                            <w:rPr>
                              <w:color w:val="7A6A60" w:themeColor="accent3"/>
                              <w:sz w:val="24"/>
                              <w:lang w:val="id-ID"/>
                            </w:rPr>
                            <w:t>NAMA</w:t>
                          </w:r>
                          <w:r w:rsidR="00B429E7">
                            <w:rPr>
                              <w:color w:val="7A6A60" w:themeColor="accent3"/>
                              <w:sz w:val="24"/>
                              <w:lang w:val="id-ID"/>
                            </w:rPr>
                            <w:tab/>
                          </w:r>
                          <w:r w:rsidR="00B429E7">
                            <w:rPr>
                              <w:color w:val="7A6A60" w:themeColor="accent3"/>
                              <w:sz w:val="24"/>
                              <w:lang w:val="id-ID"/>
                            </w:rPr>
                            <w:tab/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BD7A138" wp14:editId="4A50E3DE">
                    <wp:simplePos x="0" y="0"/>
                    <wp:positionH relativeFrom="column">
                      <wp:posOffset>1771015</wp:posOffset>
                    </wp:positionH>
                    <wp:positionV relativeFrom="paragraph">
                      <wp:posOffset>1837368</wp:posOffset>
                    </wp:positionV>
                    <wp:extent cx="1186815" cy="36830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815" cy="368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2F1F" w:rsidRPr="00A840F0" w:rsidRDefault="00B429E7" w:rsidP="00972F1F">
                                <w:pPr>
                                  <w:rPr>
                                    <w:color w:val="7A6A60" w:themeColor="accent3"/>
                                    <w:sz w:val="22"/>
                                  </w:rPr>
                                </w:pPr>
                                <w:r>
                                  <w:rPr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>PANGGILAN</w:t>
                                </w:r>
                                <w:r>
                                  <w:rPr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ab/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D7A138" id="_x0000_s1031" type="#_x0000_t202" style="position:absolute;margin-left:139.45pt;margin-top:144.65pt;width:93.4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" filled="f" stroked="f">
                    <v:textbox>
                      <w:txbxContent>
                        <w:p w:rsidR="00972F1F" w:rsidRPr="00A840F0" w:rsidRDefault="00B429E7" w:rsidP="00972F1F">
                          <w:pPr>
                            <w:rPr>
                              <w:color w:val="7A6A60" w:themeColor="accent3"/>
                              <w:sz w:val="22"/>
                            </w:rPr>
                          </w:pPr>
                          <w:r>
                            <w:rPr>
                              <w:color w:val="7A6A60" w:themeColor="accent3"/>
                              <w:sz w:val="24"/>
                              <w:lang w:val="id-ID"/>
                            </w:rPr>
                            <w:t>PANGGILAN</w:t>
                          </w:r>
                          <w:r>
                            <w:rPr>
                              <w:color w:val="7A6A60" w:themeColor="accent3"/>
                              <w:sz w:val="24"/>
                              <w:lang w:val="id-ID"/>
                            </w:rPr>
                            <w:tab/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C42A5AD" wp14:editId="43DA9226">
                    <wp:simplePos x="0" y="0"/>
                    <wp:positionH relativeFrom="column">
                      <wp:posOffset>1771015</wp:posOffset>
                    </wp:positionH>
                    <wp:positionV relativeFrom="paragraph">
                      <wp:posOffset>2163758</wp:posOffset>
                    </wp:positionV>
                    <wp:extent cx="1186815" cy="36830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815" cy="368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2F1F" w:rsidRPr="00B429E7" w:rsidRDefault="00B429E7" w:rsidP="00972F1F">
                                <w:pPr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2"/>
                                  </w:rPr>
                                </w:pPr>
                                <w:r w:rsidRPr="00B429E7"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>ALAMAT</w:t>
                                </w:r>
                                <w:r w:rsidRPr="00B429E7"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ab/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42A5AD" id="_x0000_s1032" type="#_x0000_t202" style="position:absolute;margin-left:139.45pt;margin-top:170.35pt;width:93.4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" filled="f" stroked="f">
                    <v:textbox>
                      <w:txbxContent>
                        <w:p w:rsidR="00972F1F" w:rsidRPr="00B429E7" w:rsidRDefault="00B429E7" w:rsidP="00972F1F">
                          <w:pPr>
                            <w:rPr>
                              <w:rFonts w:ascii="Yu Gothic UI" w:eastAsia="Yu Gothic UI" w:hAnsi="Yu Gothic UI"/>
                              <w:color w:val="7A6A60" w:themeColor="accent3"/>
                              <w:sz w:val="22"/>
                            </w:rPr>
                          </w:pPr>
                          <w:r w:rsidRPr="00B429E7">
                            <w:rPr>
                              <w:rFonts w:ascii="Yu Gothic UI" w:eastAsia="Yu Gothic UI" w:hAnsi="Yu Gothic UI"/>
                              <w:color w:val="7A6A60" w:themeColor="accent3"/>
                              <w:sz w:val="24"/>
                              <w:lang w:val="id-ID"/>
                            </w:rPr>
                            <w:t>ALAMAT</w:t>
                          </w:r>
                          <w:r w:rsidRPr="00B429E7">
                            <w:rPr>
                              <w:rFonts w:ascii="Yu Gothic UI" w:eastAsia="Yu Gothic UI" w:hAnsi="Yu Gothic UI"/>
                              <w:color w:val="7A6A60" w:themeColor="accent3"/>
                              <w:sz w:val="24"/>
                              <w:lang w:val="id-ID"/>
                            </w:rPr>
                            <w:tab/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3258D67" wp14:editId="42AE7AD7">
                    <wp:simplePos x="0" y="0"/>
                    <wp:positionH relativeFrom="column">
                      <wp:posOffset>1768475</wp:posOffset>
                    </wp:positionH>
                    <wp:positionV relativeFrom="paragraph">
                      <wp:posOffset>2516173</wp:posOffset>
                    </wp:positionV>
                    <wp:extent cx="1186815" cy="368300"/>
                    <wp:effectExtent l="0" t="0" r="0" b="0"/>
                    <wp:wrapNone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815" cy="368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2F1F" w:rsidRPr="00B429E7" w:rsidRDefault="00B429E7" w:rsidP="00972F1F">
                                <w:pPr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2"/>
                                  </w:rPr>
                                </w:pPr>
                                <w:r w:rsidRPr="00B429E7"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>JABATAN</w:t>
                                </w:r>
                                <w:r w:rsidRPr="00B429E7">
                                  <w:rPr>
                                    <w:rFonts w:ascii="Yu Gothic UI" w:eastAsia="Yu Gothic UI" w:hAnsi="Yu Gothic UI"/>
                                    <w:color w:val="7A6A60" w:themeColor="accent3"/>
                                    <w:sz w:val="24"/>
                                    <w:lang w:val="id-ID"/>
                                  </w:rPr>
                                  <w:tab/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58D67" id="_x0000_s1033" type="#_x0000_t202" style="position:absolute;margin-left:139.25pt;margin-top:198.1pt;width:93.4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" filled="f" stroked="f">
                    <v:textbox>
                      <w:txbxContent>
                        <w:p w:rsidR="00972F1F" w:rsidRPr="00B429E7" w:rsidRDefault="00B429E7" w:rsidP="00972F1F">
                          <w:pPr>
                            <w:rPr>
                              <w:rFonts w:ascii="Yu Gothic UI" w:eastAsia="Yu Gothic UI" w:hAnsi="Yu Gothic UI"/>
                              <w:color w:val="7A6A60" w:themeColor="accent3"/>
                              <w:sz w:val="22"/>
                            </w:rPr>
                          </w:pPr>
                          <w:r w:rsidRPr="00B429E7">
                            <w:rPr>
                              <w:rFonts w:ascii="Yu Gothic UI" w:eastAsia="Yu Gothic UI" w:hAnsi="Yu Gothic UI"/>
                              <w:color w:val="7A6A60" w:themeColor="accent3"/>
                              <w:sz w:val="24"/>
                              <w:lang w:val="id-ID"/>
                            </w:rPr>
                            <w:t>JABATAN</w:t>
                          </w:r>
                          <w:r w:rsidRPr="00B429E7">
                            <w:rPr>
                              <w:rFonts w:ascii="Yu Gothic UI" w:eastAsia="Yu Gothic UI" w:hAnsi="Yu Gothic UI"/>
                              <w:color w:val="7A6A60" w:themeColor="accent3"/>
                              <w:sz w:val="24"/>
                              <w:lang w:val="id-ID"/>
                            </w:rPr>
                            <w:tab/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29E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AAB5C74" wp14:editId="5B069984">
                    <wp:simplePos x="0" y="0"/>
                    <wp:positionH relativeFrom="column">
                      <wp:posOffset>2683823</wp:posOffset>
                    </wp:positionH>
                    <wp:positionV relativeFrom="paragraph">
                      <wp:posOffset>3558654</wp:posOffset>
                    </wp:positionV>
                    <wp:extent cx="2251435" cy="491035"/>
                    <wp:effectExtent l="0" t="0" r="0" b="4445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1435" cy="491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B429E7" w:rsidRPr="00B429E7" w:rsidRDefault="00B429E7" w:rsidP="00B429E7">
                                <w:pPr>
                                  <w:jc w:val="center"/>
                                  <w:rPr>
                                    <w:color w:val="7A6A60" w:themeColor="accent3"/>
                                    <w:sz w:val="44"/>
                                  </w:rPr>
                                </w:pPr>
                                <w:r w:rsidRPr="00B429E7">
                                  <w:rPr>
                                    <w:color w:val="7A6A60" w:themeColor="accent3"/>
                                    <w:sz w:val="48"/>
                                    <w:lang w:val="id-ID"/>
                                  </w:rPr>
                                  <w:t>Rp. 1.500.000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AB5C74" id="_x0000_s1034" type="#_x0000_t202" style="position:absolute;margin-left:211.3pt;margin-top:280.2pt;width:177.3pt;height:3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" filled="f" stroked="f">
                    <v:shadow on="t" type="perspective" color="black" opacity="26214f" offset="0,0" matrix="66847f,,,66847f"/>
                    <v:textbox>
                      <w:txbxContent>
                        <w:p w:rsidR="00B429E7" w:rsidRPr="00B429E7" w:rsidRDefault="00B429E7" w:rsidP="00B429E7">
                          <w:pPr>
                            <w:jc w:val="center"/>
                            <w:rPr>
                              <w:color w:val="7A6A60" w:themeColor="accent3"/>
                              <w:sz w:val="44"/>
                            </w:rPr>
                          </w:pPr>
                          <w:r w:rsidRPr="00B429E7">
                            <w:rPr>
                              <w:color w:val="7A6A60" w:themeColor="accent3"/>
                              <w:sz w:val="48"/>
                              <w:lang w:val="id-ID"/>
                            </w:rPr>
                            <w:t>Rp. 1.500.000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72F1F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73C52D1" wp14:editId="5041EB0D">
                    <wp:simplePos x="0" y="0"/>
                    <wp:positionH relativeFrom="margin">
                      <wp:posOffset>1782445</wp:posOffset>
                    </wp:positionH>
                    <wp:positionV relativeFrom="paragraph">
                      <wp:posOffset>3147382</wp:posOffset>
                    </wp:positionV>
                    <wp:extent cx="4121624" cy="368489"/>
                    <wp:effectExtent l="0" t="0" r="0" b="0"/>
                    <wp:wrapNone/>
                    <wp:docPr id="1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1624" cy="36848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2F1F" w:rsidRPr="00B429E7" w:rsidRDefault="00B429E7" w:rsidP="00972F1F">
                                <w:pPr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r w:rsidRPr="00B429E7">
                                  <w:rPr>
                                    <w:color w:val="FFFFFF" w:themeColor="background1"/>
                                    <w:sz w:val="24"/>
                                    <w:lang w:val="id-ID"/>
                                  </w:rPr>
                                  <w:t xml:space="preserve">YOU </w:t>
                                </w:r>
                                <w:r w:rsidRPr="00B429E7">
                                  <w:rPr>
                                    <w:color w:val="FFFFFF" w:themeColor="background1"/>
                                    <w:sz w:val="24"/>
                                    <w:lang w:val="id-ID"/>
                                  </w:rPr>
                                  <w:t>DESERVE TO GET SALARY INCREASE: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3C52D1" id="_x0000_s1035" type="#_x0000_t202" style="position:absolute;margin-left:140.35pt;margin-top:247.85pt;width:324.5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" fillcolor="#577188 [2404]" stroked="f">
                    <v:textbox>
                      <w:txbxContent>
                        <w:p w:rsidR="00972F1F" w:rsidRPr="00B429E7" w:rsidRDefault="00B429E7" w:rsidP="00972F1F">
                          <w:pPr>
                            <w:rPr>
                              <w:color w:val="FFFFFF" w:themeColor="background1"/>
                              <w:sz w:val="22"/>
                            </w:rPr>
                          </w:pPr>
                          <w:r w:rsidRPr="00B429E7">
                            <w:rPr>
                              <w:color w:val="FFFFFF" w:themeColor="background1"/>
                              <w:sz w:val="24"/>
                              <w:lang w:val="id-ID"/>
                            </w:rPr>
                            <w:t xml:space="preserve">YOU </w:t>
                          </w:r>
                          <w:r w:rsidRPr="00B429E7">
                            <w:rPr>
                              <w:color w:val="FFFFFF" w:themeColor="background1"/>
                              <w:sz w:val="24"/>
                              <w:lang w:val="id-ID"/>
                            </w:rPr>
                            <w:t>DESERVE TO GET SALARY INCREASE: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A2D6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BE3245F" wp14:editId="23F71167">
                    <wp:simplePos x="0" y="0"/>
                    <wp:positionH relativeFrom="column">
                      <wp:posOffset>-250446</wp:posOffset>
                    </wp:positionH>
                    <wp:positionV relativeFrom="paragraph">
                      <wp:posOffset>7434618</wp:posOffset>
                    </wp:positionV>
                    <wp:extent cx="6305266" cy="641445"/>
                    <wp:effectExtent l="0" t="0" r="19685" b="2540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05266" cy="6414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A2D6D" w:rsidRPr="005A2D6D" w:rsidRDefault="00BE2473" w:rsidP="005A2D6D">
                                <w:pPr>
                                  <w:jc w:val="center"/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>“</w:t>
                                </w:r>
                                <w:r w:rsidR="005A2D6D" w:rsidRPr="005A2D6D"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 xml:space="preserve">We </w:t>
                                </w:r>
                                <w:r w:rsidR="005A2D6D" w:rsidRPr="005A2D6D"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 xml:space="preserve">are </w:t>
                                </w:r>
                                <w:r w:rsidR="00B429E7">
                                  <w:rPr>
                                    <w:rFonts w:asciiTheme="majorHAnsi" w:eastAsia="Yu Gothic UI" w:hAnsiTheme="majorHAnsi"/>
                                    <w:i/>
                                    <w:color w:val="0070C0"/>
                                    <w:sz w:val="48"/>
                                    <w:lang w:val="id-ID"/>
                                  </w:rPr>
                                  <w:t>Very P</w:t>
                                </w:r>
                                <w:r w:rsidR="005A2D6D" w:rsidRPr="00BE2473">
                                  <w:rPr>
                                    <w:rFonts w:asciiTheme="majorHAnsi" w:eastAsia="Yu Gothic UI" w:hAnsiTheme="majorHAnsi"/>
                                    <w:i/>
                                    <w:color w:val="0070C0"/>
                                    <w:sz w:val="48"/>
                                    <w:lang w:val="id-ID"/>
                                  </w:rPr>
                                  <w:t>roud</w:t>
                                </w:r>
                                <w:r w:rsidR="005A2D6D" w:rsidRPr="005A2D6D"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 xml:space="preserve"> having you</w:t>
                                </w:r>
                                <w:r w:rsidR="005A2D6D"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eastAsia="Yu Gothic UI" w:hAnsiTheme="majorHAnsi"/>
                                    <w:sz w:val="48"/>
                                    <w:lang w:val="id-ID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BE3245F" id="Rectangle 10" o:spid="_x0000_s1036" style="position:absolute;margin-left:-19.7pt;margin-top:585.4pt;width:496.5pt;height:5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" filled="f" strokecolor="#394b5a [1604]" strokeweight="2pt">
                    <v:textbox>
                      <w:txbxContent>
                        <w:p w:rsidR="005A2D6D" w:rsidRPr="005A2D6D" w:rsidRDefault="00BE2473" w:rsidP="005A2D6D">
                          <w:pPr>
                            <w:jc w:val="center"/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</w:pPr>
                          <w:r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>“</w:t>
                          </w:r>
                          <w:r w:rsidR="005A2D6D" w:rsidRPr="005A2D6D"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 xml:space="preserve">We </w:t>
                          </w:r>
                          <w:r w:rsidR="005A2D6D" w:rsidRPr="005A2D6D"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 xml:space="preserve">are </w:t>
                          </w:r>
                          <w:r w:rsidR="00B429E7">
                            <w:rPr>
                              <w:rFonts w:asciiTheme="majorHAnsi" w:eastAsia="Yu Gothic UI" w:hAnsiTheme="majorHAnsi"/>
                              <w:i/>
                              <w:color w:val="0070C0"/>
                              <w:sz w:val="48"/>
                              <w:lang w:val="id-ID"/>
                            </w:rPr>
                            <w:t>Very P</w:t>
                          </w:r>
                          <w:r w:rsidR="005A2D6D" w:rsidRPr="00BE2473">
                            <w:rPr>
                              <w:rFonts w:asciiTheme="majorHAnsi" w:eastAsia="Yu Gothic UI" w:hAnsiTheme="majorHAnsi"/>
                              <w:i/>
                              <w:color w:val="0070C0"/>
                              <w:sz w:val="48"/>
                              <w:lang w:val="id-ID"/>
                            </w:rPr>
                            <w:t>roud</w:t>
                          </w:r>
                          <w:r w:rsidR="005A2D6D" w:rsidRPr="005A2D6D"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 xml:space="preserve"> having you</w:t>
                          </w:r>
                          <w:r w:rsidR="005A2D6D"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>.</w:t>
                          </w:r>
                          <w:r>
                            <w:rPr>
                              <w:rFonts w:asciiTheme="majorHAnsi" w:eastAsia="Yu Gothic UI" w:hAnsiTheme="majorHAnsi"/>
                              <w:sz w:val="48"/>
                              <w:lang w:val="id-ID"/>
                            </w:rPr>
                            <w:t>”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11E6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635B6E" wp14:editId="76B781F2">
                    <wp:simplePos x="0" y="0"/>
                    <wp:positionH relativeFrom="margin">
                      <wp:posOffset>1742127</wp:posOffset>
                    </wp:positionH>
                    <wp:positionV relativeFrom="paragraph">
                      <wp:posOffset>1320421</wp:posOffset>
                    </wp:positionV>
                    <wp:extent cx="4203511" cy="2838450"/>
                    <wp:effectExtent l="0" t="0" r="6985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511" cy="2838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59ACA7" id="Rectangle 4" o:spid="_x0000_s1026" style="position:absolute;margin-left:137.2pt;margin-top:103.95pt;width:331pt;height:22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" fillcolor="#f2f2f2 [3052]" stroked="f" strokeweight="2pt">
                    <w10:wrap anchorx="margin"/>
                  </v:rect>
                </w:pict>
              </mc:Fallback>
            </mc:AlternateContent>
          </w:r>
          <w:r w:rsidR="00211E6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10BD5" wp14:editId="382FF26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6249035" cy="6210300"/>
                    <wp:effectExtent l="0" t="0" r="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903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ABE" w:rsidRPr="0076145F" w:rsidRDefault="003D46CB" w:rsidP="0076145F">
                                <w:pPr>
                                  <w:pStyle w:val="Title"/>
                                  <w:jc w:val="center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tag w:val=""/>
                                    <w:id w:val="1165975186"/>
                                    <w:placeholder>
                                      <w:docPart w:val="1C3A2660E4CC44DCAA65F887889BE7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45F" w:rsidRPr="0076145F">
                                      <w:rPr>
                                        <w:sz w:val="96"/>
                                        <w:lang w:val="id-ID"/>
                                      </w:rPr>
                                      <w:t>CONRATULATION</w:t>
                                    </w:r>
                                  </w:sdtContent>
                                </w:sdt>
                              </w:p>
                              <w:p w:rsidR="00336ABE" w:rsidRDefault="0076145F" w:rsidP="0076145F">
                                <w:pPr>
                                  <w:pStyle w:val="Subtitle"/>
                                  <w:jc w:val="center"/>
                                </w:pPr>
                                <w:r>
                                  <w:rPr>
                                    <w:lang w:val="id-ID"/>
                                  </w:rPr>
                                  <w:t>-BEST EMPLOYEE EVER-</w:t>
                                </w:r>
                              </w:p>
                              <w:sdt>
                                <w:sdtPr>
                                  <w:alias w:val="Abstract"/>
                                  <w:id w:val="1768888404"/>
                                  <w:placeholder>
                                    <w:docPart w:val="17A5932F914C4FAF8B884812E9B708DA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36ABE" w:rsidRDefault="003D46CB" w:rsidP="0076145F">
                                    <w:pPr>
                                      <w:pStyle w:val="Abstract"/>
                                      <w:jc w:val="center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79010BD5" id="Text Box 6" o:spid="_x0000_s1037" type="#_x0000_t202" alt="Title, Subtitle, and Abstract" style="position:absolute;margin-left:0;margin-top:0;width:492.0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" filled="f" stroked="f" strokeweight=".5pt">
                    <v:textbox inset="0,0,0,0">
                      <w:txbxContent>
                        <w:p w:rsidR="00336ABE" w:rsidRPr="0076145F" w:rsidRDefault="003D46CB" w:rsidP="0076145F">
                          <w:pPr>
                            <w:pStyle w:val="Title"/>
                            <w:jc w:val="center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tag w:val=""/>
                              <w:id w:val="1165975186"/>
                              <w:placeholder>
                                <w:docPart w:val="1C3A2660E4CC44DCAA65F887889BE7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145F" w:rsidRPr="0076145F">
                                <w:rPr>
                                  <w:sz w:val="96"/>
                                  <w:lang w:val="id-ID"/>
                                </w:rPr>
                                <w:t>CONRATULATION</w:t>
                              </w:r>
                            </w:sdtContent>
                          </w:sdt>
                        </w:p>
                        <w:p w:rsidR="00336ABE" w:rsidRDefault="0076145F" w:rsidP="0076145F">
                          <w:pPr>
                            <w:pStyle w:val="Subtitle"/>
                            <w:jc w:val="center"/>
                          </w:pPr>
                          <w:r>
                            <w:rPr>
                              <w:lang w:val="id-ID"/>
                            </w:rPr>
                            <w:t>-BEST EMPLOYEE EVER-</w:t>
                          </w:r>
                        </w:p>
                        <w:sdt>
                          <w:sdtPr>
                            <w:alias w:val="Abstract"/>
                            <w:id w:val="1768888404"/>
                            <w:placeholder>
                              <w:docPart w:val="17A5932F914C4FAF8B884812E9B708DA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36ABE" w:rsidRDefault="003D46CB" w:rsidP="0076145F">
                              <w:pPr>
                                <w:pStyle w:val="Abstract"/>
                                <w:jc w:val="center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6145F"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22721A6E" wp14:editId="0E6CA15D">
                <wp:simplePos x="0" y="0"/>
                <wp:positionH relativeFrom="margin">
                  <wp:posOffset>-264093</wp:posOffset>
                </wp:positionH>
                <wp:positionV relativeFrom="paragraph">
                  <wp:posOffset>1305905</wp:posOffset>
                </wp:positionV>
                <wp:extent cx="1856096" cy="2784144"/>
                <wp:effectExtent l="95250" t="95250" r="87630" b="9271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p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245" cy="279186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  <w:r w:rsidR="005C4F7E">
        <w:rPr>
          <w:noProof/>
        </w:rPr>
        <w:tab/>
      </w:r>
    </w:p>
    <w:p w:rsidR="005C4F7E" w:rsidRDefault="005C4F7E" w:rsidP="005C4F7E">
      <w:pPr>
        <w:tabs>
          <w:tab w:val="left" w:pos="3131"/>
        </w:tabs>
        <w:rPr>
          <w:noProof/>
        </w:rPr>
        <w:sectPr w:rsidR="005C4F7E">
          <w:headerReference w:type="default" r:id="rId13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336ABE" w:rsidRDefault="003D46CB">
      <w:pPr>
        <w:pStyle w:val="Heading1"/>
      </w:pPr>
      <w:bookmarkStart w:id="1" w:name="_Toc325634779"/>
      <w:r>
        <w:lastRenderedPageBreak/>
        <w:t>Contact Information</w:t>
      </w:r>
      <w:bookmarkEnd w:id="1"/>
    </w:p>
    <w:sdt>
      <w:sdtPr>
        <w:id w:val="-854266453"/>
        <w:placeholder>
          <w:docPart w:val="42F7598AC66B4AE4BE3DC3CFC52D640C"/>
        </w:placeholder>
        <w:temporary/>
        <w:showingPlcHdr/>
        <w15:appearance w15:val="hidden"/>
        <w:text/>
      </w:sdtPr>
      <w:sdtEndPr/>
      <w:sdtContent>
        <w:p w:rsidR="00336ABE" w:rsidRDefault="003D46CB">
          <w:r>
            <w:t>To replace a photo with your own, right-click it and then choose Ch</w:t>
          </w:r>
          <w:r>
            <w:t>ange Picture.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30"/>
        <w:gridCol w:w="19"/>
        <w:gridCol w:w="22"/>
        <w:gridCol w:w="3008"/>
        <w:gridCol w:w="21"/>
        <w:gridCol w:w="22"/>
        <w:gridCol w:w="3008"/>
      </w:tblGrid>
      <w:tr w:rsidR="00336ABE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36ABE" w:rsidRDefault="003D46CB">
            <w:pPr>
              <w:pStyle w:val="TableReverseHeading"/>
            </w:pPr>
            <w:sdt>
              <w:sdtPr>
                <w:alias w:val="Name"/>
                <w:tag w:val="Name"/>
                <w:id w:val="183095679"/>
                <w:placeholder>
                  <w:docPart w:val="EB9252D42D574B42A3E1A2E92D9467D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1082054397"/>
                <w:placeholder>
                  <w:docPart w:val="B5AA4972A7D54C81A2931A6B45AC69A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0" w:type="pct"/>
          </w:tcPr>
          <w:p w:rsidR="00336ABE" w:rsidRDefault="00336ABE">
            <w:pPr>
              <w:pStyle w:val="TableReverseHeading"/>
            </w:pPr>
          </w:p>
        </w:tc>
        <w:tc>
          <w:tcPr>
            <w:tcW w:w="1659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36ABE" w:rsidRDefault="003D46CB">
            <w:pPr>
              <w:pStyle w:val="TableReverseHeading"/>
            </w:pPr>
            <w:sdt>
              <w:sdtPr>
                <w:alias w:val="Name"/>
                <w:tag w:val="Name"/>
                <w:id w:val="-2041965339"/>
                <w:placeholder>
                  <w:docPart w:val="EB9252D42D574B42A3E1A2E92D9467D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565726344"/>
                <w:placeholder>
                  <w:docPart w:val="B5AA4972A7D54C81A2931A6B45AC69A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1" w:type="pct"/>
          </w:tcPr>
          <w:p w:rsidR="00336ABE" w:rsidRDefault="00336ABE">
            <w:pPr>
              <w:pStyle w:val="TableReverseHeading"/>
            </w:pPr>
          </w:p>
        </w:tc>
        <w:tc>
          <w:tcPr>
            <w:tcW w:w="1660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336ABE" w:rsidRDefault="003D46CB">
            <w:pPr>
              <w:pStyle w:val="TableReverseHeading"/>
            </w:pPr>
            <w:sdt>
              <w:sdtPr>
                <w:alias w:val="Name"/>
                <w:tag w:val="Name"/>
                <w:id w:val="1799482134"/>
                <w:placeholder>
                  <w:docPart w:val="EB9252D42D574B42A3E1A2E92D9467D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493068221"/>
                <w:placeholder>
                  <w:docPart w:val="B5AA4972A7D54C81A2931A6B45AC69A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</w:tr>
      <w:tr w:rsidR="00336ABE">
        <w:tc>
          <w:tcPr>
            <w:tcW w:w="1659" w:type="pct"/>
          </w:tcPr>
          <w:p w:rsidR="00336ABE" w:rsidRDefault="003D46CB">
            <w:pPr>
              <w:pStyle w:val="NoSpacing"/>
              <w:spacing w:before="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20240" cy="1280160"/>
                  <wp:effectExtent l="0" t="0" r="3810" b="0"/>
                  <wp:docPr id="9" name="Pictur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" w:type="pct"/>
          </w:tcPr>
          <w:p w:rsidR="00336ABE" w:rsidRDefault="00336ABE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:rsidR="00336ABE" w:rsidRDefault="003D46CB">
            <w:pPr>
              <w:pStyle w:val="NoSpacing"/>
              <w:spacing w:before="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22147" cy="1280160"/>
                  <wp:effectExtent l="0" t="0" r="1905" b="0"/>
                  <wp:docPr id="8" name="Pictur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:rsidR="00336ABE" w:rsidRDefault="00336ABE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:rsidR="00336ABE" w:rsidRDefault="003D46CB">
            <w:pPr>
              <w:pStyle w:val="NoSpacing"/>
              <w:spacing w:before="0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920663" cy="1280160"/>
                  <wp:effectExtent l="0" t="0" r="3810" b="0"/>
                  <wp:docPr id="7" name="Pictur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ABE">
        <w:tc>
          <w:tcPr>
            <w:tcW w:w="1670" w:type="pct"/>
            <w:gridSpan w:val="2"/>
            <w:tcMar>
              <w:top w:w="72" w:type="dxa"/>
            </w:tcMar>
          </w:tcPr>
          <w:p w:rsidR="00336ABE" w:rsidRDefault="003D46CB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615826258"/>
                <w:placeholder>
                  <w:docPart w:val="E38078DF22EF41D8971CC3AEEEF809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36ABE" w:rsidRDefault="003D46CB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905102191"/>
                <w:placeholder>
                  <w:docPart w:val="2302F18CAD064E9DBF683A9F85B7801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36ABE" w:rsidRDefault="003D46CB">
            <w:pPr>
              <w:pStyle w:val="TableText"/>
            </w:pPr>
            <w:sdt>
              <w:sdtPr>
                <w:alias w:val="Email"/>
                <w:tag w:val="Email"/>
                <w:id w:val="1897403004"/>
                <w:placeholder>
                  <w:docPart w:val="59259B784B2B40D98FCE47DC1EFF0E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:rsidR="00336ABE" w:rsidRDefault="00336ABE">
            <w:pPr>
              <w:pStyle w:val="TableText"/>
            </w:pPr>
          </w:p>
        </w:tc>
        <w:tc>
          <w:tcPr>
            <w:tcW w:w="1659" w:type="pct"/>
            <w:gridSpan w:val="2"/>
            <w:tcMar>
              <w:top w:w="72" w:type="dxa"/>
            </w:tcMar>
          </w:tcPr>
          <w:p w:rsidR="00336ABE" w:rsidRDefault="003D46CB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549764891"/>
                <w:placeholder>
                  <w:docPart w:val="E38078DF22EF41D8971CC3AEEEF809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36ABE" w:rsidRDefault="003D46CB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527023830"/>
                <w:placeholder>
                  <w:docPart w:val="2302F18CAD064E9DBF683A9F85B7801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36ABE" w:rsidRDefault="003D46CB">
            <w:pPr>
              <w:pStyle w:val="TableText"/>
            </w:pPr>
            <w:sdt>
              <w:sdtPr>
                <w:alias w:val="Email"/>
                <w:tag w:val="Email"/>
                <w:id w:val="539636713"/>
                <w:placeholder>
                  <w:docPart w:val="59259B784B2B40D98FCE47DC1EFF0E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:rsidR="00336ABE" w:rsidRDefault="00336ABE">
            <w:pPr>
              <w:pStyle w:val="TableText"/>
            </w:pPr>
          </w:p>
        </w:tc>
        <w:tc>
          <w:tcPr>
            <w:tcW w:w="1648" w:type="pct"/>
            <w:tcMar>
              <w:top w:w="72" w:type="dxa"/>
            </w:tcMar>
          </w:tcPr>
          <w:p w:rsidR="00336ABE" w:rsidRDefault="003D46CB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994635339"/>
                <w:placeholder>
                  <w:docPart w:val="E38078DF22EF41D8971CC3AEEEF809C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:rsidR="00336ABE" w:rsidRDefault="003D46CB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1711418742"/>
                <w:placeholder>
                  <w:docPart w:val="2302F18CAD064E9DBF683A9F85B7801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:rsidR="00336ABE" w:rsidRDefault="003D46CB">
            <w:pPr>
              <w:pStyle w:val="TableText"/>
            </w:pPr>
            <w:sdt>
              <w:sdtPr>
                <w:alias w:val="Email"/>
                <w:tag w:val="Email"/>
                <w:id w:val="-1191680464"/>
                <w:placeholder>
                  <w:docPart w:val="59259B784B2B40D98FCE47DC1EFF0E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:rsidR="00336ABE" w:rsidRDefault="003D46CB">
      <w:pPr>
        <w:pStyle w:val="Heading1"/>
        <w:pageBreakBefore w:val="0"/>
        <w:spacing w:before="720"/>
      </w:pPr>
      <w:bookmarkStart w:id="2" w:name="_Toc325634780"/>
      <w:r>
        <w:t>Company Information</w:t>
      </w:r>
      <w:bookmarkEnd w:id="2"/>
    </w:p>
    <w:p w:rsidR="00336ABE" w:rsidRDefault="003D46CB">
      <w:pPr>
        <w:pStyle w:val="TableText"/>
      </w:pPr>
      <w:sdt>
        <w:sdtPr>
          <w:alias w:val="Company"/>
          <w:tag w:val=""/>
          <w:id w:val="1877888041"/>
          <w:placeholder>
            <w:docPart w:val="92E238D012964CD793E77DC389B49E1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6145F">
            <w:rPr>
              <w:lang w:val="id-ID"/>
            </w:rPr>
            <w:t>Kancanta Radio</w:t>
          </w:r>
        </w:sdtContent>
      </w:sdt>
    </w:p>
    <w:p w:rsidR="00336ABE" w:rsidRDefault="003D46CB">
      <w:pPr>
        <w:pStyle w:val="TableText"/>
      </w:pPr>
      <w:sdt>
        <w:sdtPr>
          <w:alias w:val="Street Address"/>
          <w:tag w:val="Street Address"/>
          <w:id w:val="84583310"/>
          <w:placeholder>
            <w:docPart w:val="F57E8395F8F64F6E9108D5627C44F90E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>
            <w:t>[Street Address, City, ST ZIP Code]</w:t>
          </w:r>
        </w:sdtContent>
      </w:sdt>
    </w:p>
    <w:p w:rsidR="00336ABE" w:rsidRDefault="003D46CB">
      <w:pPr>
        <w:pStyle w:val="TableText"/>
        <w:rPr>
          <w:rStyle w:val="Strong"/>
        </w:rPr>
      </w:pPr>
      <w:r>
        <w:rPr>
          <w:rStyle w:val="Strong"/>
        </w:rPr>
        <w:t>Tel</w:t>
      </w:r>
      <w:r>
        <w:t xml:space="preserve"> </w:t>
      </w:r>
      <w:sdt>
        <w:sdtPr>
          <w:alias w:val="Telephone"/>
          <w:tag w:val="Telephone"/>
          <w:id w:val="-635560798"/>
          <w:placeholder>
            <w:docPart w:val="E38078DF22EF41D8971CC3AEEEF809C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C7DF7">
            <w:rPr>
              <w:lang w:val="id-ID"/>
            </w:rPr>
            <w:t>0821231213</w:t>
          </w:r>
        </w:sdtContent>
      </w:sdt>
    </w:p>
    <w:p w:rsidR="00336ABE" w:rsidRDefault="003D46CB">
      <w:pPr>
        <w:pStyle w:val="TableText"/>
        <w:rPr>
          <w:rStyle w:val="Strong"/>
        </w:rPr>
      </w:pPr>
      <w:r>
        <w:rPr>
          <w:rStyle w:val="Strong"/>
        </w:rPr>
        <w:t>Fax</w:t>
      </w:r>
      <w:r>
        <w:t xml:space="preserve"> </w:t>
      </w:r>
      <w:sdt>
        <w:sdtPr>
          <w:alias w:val="Fax"/>
          <w:tag w:val="Fax"/>
          <w:id w:val="118892319"/>
          <w:placeholder>
            <w:docPart w:val="2302F18CAD064E9DBF683A9F85B7801B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9E00AA">
            <w:rPr>
              <w:lang w:val="id-ID"/>
            </w:rPr>
            <w:t>(0376) 292597</w:t>
          </w:r>
        </w:sdtContent>
      </w:sdt>
    </w:p>
    <w:p w:rsidR="00336ABE" w:rsidRDefault="003D46CB">
      <w:pPr>
        <w:pStyle w:val="TableText"/>
      </w:pPr>
      <w:sdt>
        <w:sdtPr>
          <w:alias w:val="Website"/>
          <w:tag w:val="Website"/>
          <w:id w:val="211319655"/>
          <w:placeholder>
            <w:docPart w:val="3ADA806B77FA4993B68F6E337C8E8D5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9E00AA">
            <w:rPr>
              <w:lang w:val="id-ID"/>
            </w:rPr>
            <w:t>www.kancantaradio.com</w:t>
          </w:r>
        </w:sdtContent>
      </w:sdt>
    </w:p>
    <w:p w:rsidR="00336ABE" w:rsidRDefault="003D46CB">
      <w:pPr>
        <w:pStyle w:val="TableText"/>
        <w:spacing w:before="480"/>
      </w:pPr>
      <w:r>
        <w:rPr>
          <w:noProof/>
          <w:lang w:eastAsia="en-US"/>
        </w:rPr>
        <w:drawing>
          <wp:inline distT="0" distB="0" distL="0" distR="0">
            <wp:extent cx="1005162" cy="484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6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BE">
      <w:headerReference w:type="default" r:id="rId18"/>
      <w:footerReference w:type="default" r:id="rId19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CB" w:rsidRDefault="003D46CB">
      <w:pPr>
        <w:spacing w:after="0" w:line="240" w:lineRule="auto"/>
      </w:pPr>
      <w:r>
        <w:separator/>
      </w:r>
    </w:p>
  </w:endnote>
  <w:endnote w:type="continuationSeparator" w:id="0">
    <w:p w:rsidR="003D46CB" w:rsidRDefault="003D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BE" w:rsidRDefault="003D46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4F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CB" w:rsidRDefault="003D46CB">
      <w:pPr>
        <w:spacing w:after="0" w:line="240" w:lineRule="auto"/>
      </w:pPr>
      <w:r>
        <w:separator/>
      </w:r>
    </w:p>
  </w:footnote>
  <w:footnote w:type="continuationSeparator" w:id="0">
    <w:p w:rsidR="003D46CB" w:rsidRDefault="003D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BE" w:rsidRDefault="003D46CB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BE" w:rsidRDefault="003D46CB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>
      <w:fldChar w:fldCharType="separate"/>
    </w:r>
    <w:r w:rsidR="005C4F7E">
      <w:rPr>
        <w:noProof/>
      </w:rPr>
      <w:instrText>Contact Information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5C4F7E">
      <w:rPr>
        <w:noProof/>
      </w:rPr>
      <w:instrText>Contact Information</w:instrText>
    </w:r>
    <w:r>
      <w:rPr>
        <w:noProof/>
      </w:rPr>
      <w:fldChar w:fldCharType="end"/>
    </w:r>
    <w:r>
      <w:fldChar w:fldCharType="separate"/>
    </w:r>
    <w:r w:rsidR="005C4F7E">
      <w:rPr>
        <w:noProof/>
      </w:rPr>
      <w:t>Contact Information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5F"/>
    <w:rsid w:val="00142172"/>
    <w:rsid w:val="0018698B"/>
    <w:rsid w:val="00211E6B"/>
    <w:rsid w:val="00336ABE"/>
    <w:rsid w:val="003D46CB"/>
    <w:rsid w:val="005A2D6D"/>
    <w:rsid w:val="005C4F7E"/>
    <w:rsid w:val="0076145F"/>
    <w:rsid w:val="008040F7"/>
    <w:rsid w:val="00972F1F"/>
    <w:rsid w:val="009E00AA"/>
    <w:rsid w:val="00A80548"/>
    <w:rsid w:val="00B429E7"/>
    <w:rsid w:val="00B70F08"/>
    <w:rsid w:val="00BE2473"/>
    <w:rsid w:val="00C13D07"/>
    <w:rsid w:val="00CC14F8"/>
    <w:rsid w:val="00D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758FF70-A795-4AAA-AF0F-7062DA1B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F7598AC66B4AE4BE3DC3CFC52D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F138E-AC72-4EB3-87AB-71F6D60FC4D1}"/>
      </w:docPartPr>
      <w:docPartBody>
        <w:p w:rsidR="00000000" w:rsidRDefault="00FB60F2">
          <w:pPr>
            <w:pStyle w:val="42F7598AC66B4AE4BE3DC3CFC52D640C"/>
          </w:pPr>
          <w:r>
            <w:t>To replace a photo with your own, righ</w:t>
          </w:r>
          <w:r>
            <w:t>t-click it and then choose Change Picture.</w:t>
          </w:r>
        </w:p>
      </w:docPartBody>
    </w:docPart>
    <w:docPart>
      <w:docPartPr>
        <w:name w:val="EB9252D42D574B42A3E1A2E92D946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7587B-A4F3-416E-8E21-FBD6BF0522C0}"/>
      </w:docPartPr>
      <w:docPartBody>
        <w:p w:rsidR="00000000" w:rsidRDefault="00FB60F2">
          <w:pPr>
            <w:pStyle w:val="EB9252D42D574B42A3E1A2E92D9467D1"/>
          </w:pPr>
          <w:r>
            <w:t>Name</w:t>
          </w:r>
        </w:p>
      </w:docPartBody>
    </w:docPart>
    <w:docPart>
      <w:docPartPr>
        <w:name w:val="B5AA4972A7D54C81A2931A6B45AC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666FB-BAC7-4E38-B96A-3996DBD92987}"/>
      </w:docPartPr>
      <w:docPartBody>
        <w:p w:rsidR="00000000" w:rsidRDefault="00FB60F2">
          <w:pPr>
            <w:pStyle w:val="B5AA4972A7D54C81A2931A6B45AC69A5"/>
          </w:pPr>
          <w:r>
            <w:t>Title</w:t>
          </w:r>
        </w:p>
      </w:docPartBody>
    </w:docPart>
    <w:docPart>
      <w:docPartPr>
        <w:name w:val="E38078DF22EF41D8971CC3AEEEF80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965F-3904-4F59-891C-C26F3C371A9B}"/>
      </w:docPartPr>
      <w:docPartBody>
        <w:p w:rsidR="00000000" w:rsidRDefault="00FB60F2">
          <w:pPr>
            <w:pStyle w:val="E38078DF22EF41D8971CC3AEEEF809C3"/>
          </w:pPr>
          <w:r>
            <w:t>[Telephone]</w:t>
          </w:r>
        </w:p>
      </w:docPartBody>
    </w:docPart>
    <w:docPart>
      <w:docPartPr>
        <w:name w:val="2302F18CAD064E9DBF683A9F85B78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758F4-0D61-40C5-A94C-246428BE2418}"/>
      </w:docPartPr>
      <w:docPartBody>
        <w:p w:rsidR="00000000" w:rsidRDefault="00FB60F2">
          <w:pPr>
            <w:pStyle w:val="2302F18CAD064E9DBF683A9F85B7801B"/>
          </w:pPr>
          <w:r>
            <w:t>[Fax]</w:t>
          </w:r>
        </w:p>
      </w:docPartBody>
    </w:docPart>
    <w:docPart>
      <w:docPartPr>
        <w:name w:val="59259B784B2B40D98FCE47DC1EFF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8CFB-1594-4BA3-8927-5BD16124ED47}"/>
      </w:docPartPr>
      <w:docPartBody>
        <w:p w:rsidR="00000000" w:rsidRDefault="00FB60F2">
          <w:pPr>
            <w:pStyle w:val="59259B784B2B40D98FCE47DC1EFF0E99"/>
          </w:pPr>
          <w:r>
            <w:t>[Email Address]</w:t>
          </w:r>
        </w:p>
      </w:docPartBody>
    </w:docPart>
    <w:docPart>
      <w:docPartPr>
        <w:name w:val="92E238D012964CD793E77DC389B4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07C5-C296-4FBA-8B52-018EB785C31B}"/>
      </w:docPartPr>
      <w:docPartBody>
        <w:p w:rsidR="00000000" w:rsidRDefault="00FB60F2">
          <w:pPr>
            <w:pStyle w:val="92E238D012964CD793E77DC389B49E12"/>
          </w:pPr>
          <w:r>
            <w:t>[Company]</w:t>
          </w:r>
        </w:p>
      </w:docPartBody>
    </w:docPart>
    <w:docPart>
      <w:docPartPr>
        <w:name w:val="F57E8395F8F64F6E9108D5627C44F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E40F7-F7DF-42E6-A456-448C2BB67079}"/>
      </w:docPartPr>
      <w:docPartBody>
        <w:p w:rsidR="00000000" w:rsidRDefault="00FB60F2">
          <w:pPr>
            <w:pStyle w:val="F57E8395F8F64F6E9108D5627C44F90E"/>
          </w:pPr>
          <w:r>
            <w:t>[Street Address, City, ST ZIP Code]</w:t>
          </w:r>
        </w:p>
      </w:docPartBody>
    </w:docPart>
    <w:docPart>
      <w:docPartPr>
        <w:name w:val="3ADA806B77FA4993B68F6E337C8E8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BC66-127B-4FF4-B553-11B4A5E012AD}"/>
      </w:docPartPr>
      <w:docPartBody>
        <w:p w:rsidR="00000000" w:rsidRDefault="00FB60F2">
          <w:pPr>
            <w:pStyle w:val="3ADA806B77FA4993B68F6E337C8E8D54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F2"/>
    <w:rsid w:val="00F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C66685A0B4EE8B0C77BA753017C58">
    <w:name w:val="6F6C66685A0B4EE8B0C77BA753017C58"/>
  </w:style>
  <w:style w:type="paragraph" w:customStyle="1" w:styleId="A272AF320B544FFAB59FCB2635CE84D7">
    <w:name w:val="A272AF320B544FFAB59FCB2635CE84D7"/>
  </w:style>
  <w:style w:type="paragraph" w:customStyle="1" w:styleId="50E8D3532F8044A8A2EC9316BD9487BE">
    <w:name w:val="50E8D3532F8044A8A2EC9316BD9487BE"/>
  </w:style>
  <w:style w:type="paragraph" w:customStyle="1" w:styleId="2DAA1B3AEF664F3587DCA9321F8723E5">
    <w:name w:val="2DAA1B3AEF664F3587DCA9321F8723E5"/>
  </w:style>
  <w:style w:type="paragraph" w:customStyle="1" w:styleId="3ADC92023B8849A4925765F6CA9358D9">
    <w:name w:val="3ADC92023B8849A4925765F6CA9358D9"/>
  </w:style>
  <w:style w:type="paragraph" w:customStyle="1" w:styleId="21818A7AA0F843A1BE0CA98ED0C074EC">
    <w:name w:val="21818A7AA0F843A1BE0CA98ED0C074EC"/>
  </w:style>
  <w:style w:type="paragraph" w:customStyle="1" w:styleId="2D2D946FBF304907AEDA31E1FD37A4E7">
    <w:name w:val="2D2D946FBF304907AEDA31E1FD37A4E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08C4AA1EF50A43CABD57527C988EBFD9">
    <w:name w:val="08C4AA1EF50A43CABD57527C988EBFD9"/>
  </w:style>
  <w:style w:type="paragraph" w:customStyle="1" w:styleId="F51D147D62DF4D75AA1757F96491796E">
    <w:name w:val="F51D147D62DF4D75AA1757F96491796E"/>
  </w:style>
  <w:style w:type="paragraph" w:customStyle="1" w:styleId="04D8C095AE5F440D80D6C873D915B61F">
    <w:name w:val="04D8C095AE5F440D80D6C873D915B61F"/>
  </w:style>
  <w:style w:type="paragraph" w:customStyle="1" w:styleId="A7EB56ADE8AF4C689B3251565623AA19">
    <w:name w:val="A7EB56ADE8AF4C689B3251565623AA19"/>
  </w:style>
  <w:style w:type="paragraph" w:customStyle="1" w:styleId="CD96517A860A4429B396C7F34C0090B2">
    <w:name w:val="CD96517A860A4429B396C7F34C0090B2"/>
  </w:style>
  <w:style w:type="paragraph" w:customStyle="1" w:styleId="58CF7CC6BE194F01A84AA3271F930478">
    <w:name w:val="58CF7CC6BE194F01A84AA3271F930478"/>
  </w:style>
  <w:style w:type="paragraph" w:customStyle="1" w:styleId="0B99A241F20046F694B67EE89ED0C206">
    <w:name w:val="0B99A241F20046F694B67EE89ED0C206"/>
  </w:style>
  <w:style w:type="paragraph" w:customStyle="1" w:styleId="288BB03BCD19400D83ADAB955EE2673E">
    <w:name w:val="288BB03BCD19400D83ADAB955EE2673E"/>
  </w:style>
  <w:style w:type="paragraph" w:customStyle="1" w:styleId="42F7598AC66B4AE4BE3DC3CFC52D640C">
    <w:name w:val="42F7598AC66B4AE4BE3DC3CFC52D640C"/>
  </w:style>
  <w:style w:type="paragraph" w:customStyle="1" w:styleId="EB9252D42D574B42A3E1A2E92D9467D1">
    <w:name w:val="EB9252D42D574B42A3E1A2E92D9467D1"/>
  </w:style>
  <w:style w:type="paragraph" w:customStyle="1" w:styleId="B5AA4972A7D54C81A2931A6B45AC69A5">
    <w:name w:val="B5AA4972A7D54C81A2931A6B45AC69A5"/>
  </w:style>
  <w:style w:type="paragraph" w:customStyle="1" w:styleId="E38078DF22EF41D8971CC3AEEEF809C3">
    <w:name w:val="E38078DF22EF41D8971CC3AEEEF809C3"/>
  </w:style>
  <w:style w:type="paragraph" w:customStyle="1" w:styleId="2302F18CAD064E9DBF683A9F85B7801B">
    <w:name w:val="2302F18CAD064E9DBF683A9F85B7801B"/>
  </w:style>
  <w:style w:type="paragraph" w:customStyle="1" w:styleId="59259B784B2B40D98FCE47DC1EFF0E99">
    <w:name w:val="59259B784B2B40D98FCE47DC1EFF0E99"/>
  </w:style>
  <w:style w:type="paragraph" w:customStyle="1" w:styleId="92E238D012964CD793E77DC389B49E12">
    <w:name w:val="92E238D012964CD793E77DC389B49E12"/>
  </w:style>
  <w:style w:type="paragraph" w:customStyle="1" w:styleId="F57E8395F8F64F6E9108D5627C44F90E">
    <w:name w:val="F57E8395F8F64F6E9108D5627C44F90E"/>
  </w:style>
  <w:style w:type="paragraph" w:customStyle="1" w:styleId="3ADA806B77FA4993B68F6E337C8E8D54">
    <w:name w:val="3ADA806B77FA4993B68F6E337C8E8D54"/>
  </w:style>
  <w:style w:type="paragraph" w:customStyle="1" w:styleId="1C3A2660E4CC44DCAA65F887889BE766">
    <w:name w:val="1C3A2660E4CC44DCAA65F887889BE766"/>
  </w:style>
  <w:style w:type="paragraph" w:customStyle="1" w:styleId="1AB25EC984034C34BDBCC30300DB0879">
    <w:name w:val="1AB25EC984034C34BDBCC30300DB0879"/>
  </w:style>
  <w:style w:type="paragraph" w:customStyle="1" w:styleId="17A5932F914C4FAF8B884812E9B708DA">
    <w:name w:val="17A5932F914C4FAF8B884812E9B70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0821231213</CompanyPhone>
  <CompanyFax>(0376) 292597</CompanyFax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EDA760D-D94C-46AF-943C-06FD4A62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CONRATULATION</vt:lpstr>
    </vt:vector>
  </TitlesOfParts>
  <Company>Kancanta Radio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CONRATULATION</dc:title>
  <dc:creator>TongDut</dc:creator>
  <cp:keywords>www.kancantaradio.com</cp:keywords>
  <cp:lastModifiedBy>TongDut</cp:lastModifiedBy>
  <cp:revision>14</cp:revision>
  <cp:lastPrinted>2011-08-05T20:35:00Z</cp:lastPrinted>
  <dcterms:created xsi:type="dcterms:W3CDTF">2017-08-12T12:09:00Z</dcterms:created>
  <dcterms:modified xsi:type="dcterms:W3CDTF">2017-08-12T12:51:00Z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