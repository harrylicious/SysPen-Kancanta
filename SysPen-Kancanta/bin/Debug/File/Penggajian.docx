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096" w:rsidRDefault="002E680E" w:rsidP="00421451">
      <w:pPr>
        <w:pStyle w:val="SectionHeading"/>
        <w:outlineLvl w:val="9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-2506881</wp:posOffset>
                </wp:positionH>
                <wp:positionV relativeFrom="paragraph">
                  <wp:posOffset>-86953</wp:posOffset>
                </wp:positionV>
                <wp:extent cx="6555135" cy="557530"/>
                <wp:effectExtent l="0" t="0" r="3619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35" cy="557530"/>
                          <a:chOff x="0" y="-11875"/>
                          <a:chExt cx="6555135" cy="557530"/>
                        </a:xfrm>
                      </wpg:grpSpPr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647" y="-11875"/>
                            <a:ext cx="493966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80E" w:rsidRPr="00B37892" w:rsidRDefault="002E680E" w:rsidP="002E680E">
                              <w:pPr>
                                <w:jc w:val="center"/>
                                <w:rPr>
                                  <w:rFonts w:ascii="Yu Gothic UI" w:eastAsia="Yu Gothic UI" w:hAnsi="Yu Gothic UI"/>
                                  <w:color w:val="D1AE2D"/>
                                  <w:sz w:val="40"/>
                                </w:rPr>
                              </w:pPr>
                              <w:r w:rsidRPr="00B37892">
                                <w:rPr>
                                  <w:rFonts w:ascii="Yu Gothic UI" w:eastAsia="Yu Gothic UI" w:hAnsi="Yu Gothic UI"/>
                                  <w:color w:val="D1AE2D"/>
                                  <w:sz w:val="44"/>
                                  <w:lang w:val="id-ID"/>
                                </w:rPr>
                                <w:t>REVIEW OF KANCANTA’S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0" y="486888"/>
                            <a:ext cx="6555135" cy="11873"/>
                          </a:xfrm>
                          <a:prstGeom prst="line">
                            <a:avLst/>
                          </a:prstGeom>
                          <a:ln w="19050" cmpd="thickThin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-197.4pt;margin-top:-6.85pt;width:516.15pt;height:43.9pt;z-index:251736064" coordorigin=",-118" coordsize="65551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956;top:-118;width:49397;height:5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2E680E" w:rsidRPr="00B37892" w:rsidRDefault="002E680E" w:rsidP="002E680E">
                        <w:pPr>
                          <w:jc w:val="center"/>
                          <w:rPr>
                            <w:rFonts w:ascii="Yu Gothic UI" w:eastAsia="Yu Gothic UI" w:hAnsi="Yu Gothic UI"/>
                            <w:color w:val="D1AE2D"/>
                            <w:sz w:val="40"/>
                          </w:rPr>
                        </w:pPr>
                        <w:r w:rsidRPr="00B37892">
                          <w:rPr>
                            <w:rFonts w:ascii="Yu Gothic UI" w:eastAsia="Yu Gothic UI" w:hAnsi="Yu Gothic UI"/>
                            <w:color w:val="D1AE2D"/>
                            <w:sz w:val="44"/>
                            <w:lang w:val="id-ID"/>
                          </w:rPr>
                          <w:t>REVIEW OF KANCANTA’S EMPLOYEE</w:t>
                        </w:r>
                      </w:p>
                    </w:txbxContent>
                  </v:textbox>
                </v:shape>
                <v:line id="Straight Connector 291" o:spid="_x0000_s1028" style="position:absolute;visibility:visible;mso-wrap-style:square" from="0,4868" to="65551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7k3scAAADcAAAADwAAAGRycy9kb3ducmV2LnhtbESPT2vCQBTE74V+h+UVeil1owfRNKuI&#10;UrAUKv5pz4/sS7KYfZtmtyb107uC4HGYmd8w2by3tThR641jBcNBAoI4d9pwqeCwf3+dgPABWWPt&#10;mBT8k4f57PEhw1S7jrd02oVSRAj7FBVUITSplD6vyKIfuIY4eoVrLYYo21LqFrsIt7UcJclYWjQc&#10;FypsaFlRftz9WQXfq/Hk8+vws9705sOac4Hn7uVXqeenfvEGIlAf7uFbe60VjKZDuJ6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juTexwAAANwAAAAPAAAAAAAA&#10;AAAAAAAAAKECAABkcnMvZG93bnJldi54bWxQSwUGAAAAAAQABAD5AAAAlQMAAAAA&#10;" strokecolor="#dedede [2894]" strokeweight="1.5pt">
                  <v:stroke linestyle="thickThin"/>
                </v:line>
              </v:group>
            </w:pict>
          </mc:Fallback>
        </mc:AlternateContent>
      </w:r>
    </w:p>
    <w:p w:rsidR="00F26C76" w:rsidRPr="00421451" w:rsidRDefault="00811CBB" w:rsidP="00421451">
      <w:pPr>
        <w:rPr>
          <w:color w:val="373737" w:themeColor="accent1" w:themeShade="40"/>
          <w:sz w:val="22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EF6142D" wp14:editId="7170F177">
                <wp:simplePos x="0" y="0"/>
                <wp:positionH relativeFrom="margin">
                  <wp:posOffset>-227330</wp:posOffset>
                </wp:positionH>
                <wp:positionV relativeFrom="paragraph">
                  <wp:posOffset>618490</wp:posOffset>
                </wp:positionV>
                <wp:extent cx="4084955" cy="2956560"/>
                <wp:effectExtent l="19050" t="19050" r="10795" b="1524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295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097979273"/>
                              <w:placeholder>
                                <w:docPart w:val="2CB3D44017CA4444879F79B58FD23CD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421451" w:rsidRDefault="00421451" w:rsidP="00421451">
                                <w:r>
                                  <w:t>Getting the perfect job might be challenging, but a great-looking résumé doesn’t have to be! We’ve provided a few quick tips to help you get started. To replace any tip text with your own, just click it and start typing.</w:t>
                                </w:r>
                              </w:p>
                              <w:p w:rsidR="00421451" w:rsidRDefault="00421451" w:rsidP="00421451">
                                <w:r>
                                  <w:t>Need another experience or education entry? You got it. Just click in the sample entries below and then click the plus sign that appears. Looking for a matching cover letter? All you had to do was ask! On the Insert tab, click Cover Page.</w:t>
                                </w:r>
                              </w:p>
                            </w:sdtContent>
                          </w:sdt>
                          <w:p w:rsidR="00421451" w:rsidRDefault="0042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142D" id="Text Box 2" o:spid="_x0000_s1029" type="#_x0000_t202" style="position:absolute;margin-left:-17.9pt;margin-top:48.7pt;width:321.65pt;height:232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" strokecolor="#efefef [661]" strokeweight="2.25pt">
                <v:stroke dashstyle="dash"/>
                <v:textbox>
                  <w:txbxContent>
                    <w:sdt>
                      <w:sdtPr>
                        <w:id w:val="1097979273"/>
                        <w:placeholder>
                          <w:docPart w:val="2CB3D44017CA4444879F79B58FD23CDD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:rsidR="00421451" w:rsidRDefault="00421451" w:rsidP="00421451">
                          <w:r>
                            <w:t>Getting the perfect job might be challenging, but a great-looking résumé doesn’t have to be! We’ve provided a few quick tips to help you get started. To replace any tip text with your own, just click it and start typing.</w:t>
                          </w:r>
                        </w:p>
                        <w:p w:rsidR="00421451" w:rsidRDefault="00421451" w:rsidP="00421451">
                          <w:r>
                            <w:t>Need another experience or education entry? You got it. Just click in the sample entries below and then click the plus sign that appears. Looking for a matching cover letter? All you had to do was ask! On the Insert tab, click Cover Page.</w:t>
                          </w:r>
                        </w:p>
                      </w:sdtContent>
                    </w:sdt>
                    <w:p w:rsidR="00421451" w:rsidRDefault="00421451"/>
                  </w:txbxContent>
                </v:textbox>
                <w10:wrap type="square" anchorx="margin"/>
              </v:shape>
            </w:pict>
          </mc:Fallback>
        </mc:AlternateContent>
      </w:r>
      <w:r w:rsidR="002D7834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8F1482F" wp14:editId="1B6AFADC">
                <wp:simplePos x="0" y="0"/>
                <wp:positionH relativeFrom="column">
                  <wp:posOffset>-286195</wp:posOffset>
                </wp:positionH>
                <wp:positionV relativeFrom="paragraph">
                  <wp:posOffset>5012401</wp:posOffset>
                </wp:positionV>
                <wp:extent cx="4049395" cy="664085"/>
                <wp:effectExtent l="0" t="0" r="8255" b="31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395" cy="664085"/>
                          <a:chOff x="0" y="0"/>
                          <a:chExt cx="4049485" cy="665266"/>
                        </a:xfrm>
                      </wpg:grpSpPr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0"/>
                            <a:ext cx="14414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57" w:rsidRPr="00A840F0" w:rsidRDefault="00124D57" w:rsidP="00124D57">
                              <w:pPr>
                                <w:rPr>
                                  <w:color w:val="969696" w:themeColor="accent3"/>
                                  <w:sz w:val="22"/>
                                </w:rPr>
                              </w:pPr>
                              <w:r>
                                <w:rPr>
                                  <w:color w:val="969696" w:themeColor="accent3"/>
                                  <w:sz w:val="24"/>
                                  <w:lang w:val="id-ID"/>
                                </w:rPr>
                                <w:t>QUOTE: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9477"/>
                            <a:ext cx="4049485" cy="4157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57" w:rsidRPr="00D35841" w:rsidRDefault="00124D57" w:rsidP="00124D57">
                              <w:pPr>
                                <w:rPr>
                                  <w:color w:val="474747" w:themeColor="accent5" w:themeShade="BF"/>
                                  <w:sz w:val="28"/>
                                  <w:u w:val="single"/>
                                </w:rPr>
                              </w:pPr>
                              <w:r w:rsidRPr="00D35841">
                                <w:rPr>
                                  <w:color w:val="474747" w:themeColor="accent5" w:themeShade="BF"/>
                                  <w:sz w:val="32"/>
                                  <w:u w:val="single"/>
                                  <w:lang w:val="id-ID"/>
                                </w:rPr>
                                <w:t xml:space="preserve">“TERSERAH </w:t>
                              </w:r>
                              <w:r w:rsidRPr="00D35841">
                                <w:rPr>
                                  <w:color w:val="474747" w:themeColor="accent5" w:themeShade="BF"/>
                                  <w:sz w:val="32"/>
                                  <w:u w:val="single"/>
                                  <w:lang w:val="id-ID"/>
                                </w:rPr>
                                <w:t>LOE DAH”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1482F" id="Group 275" o:spid="_x0000_s1030" style="position:absolute;margin-left:-22.55pt;margin-top:394.7pt;width:318.85pt;height:52.3pt;z-index:251721728;mso-width-relative:margin;mso-height-relative:margin" coordsize="40494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">
                <v:shape id="_x0000_s1031" type="#_x0000_t202" style="position:absolute;left:237;width:14415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124D57" w:rsidRPr="00A840F0" w:rsidRDefault="00124D57" w:rsidP="00124D57">
                        <w:pPr>
                          <w:rPr>
                            <w:color w:val="969696" w:themeColor="accent3"/>
                            <w:sz w:val="22"/>
                          </w:rPr>
                        </w:pPr>
                        <w:r>
                          <w:rPr>
                            <w:color w:val="969696" w:themeColor="accent3"/>
                            <w:sz w:val="24"/>
                            <w:lang w:val="id-ID"/>
                          </w:rPr>
                          <w:t>QUOTE:</w:t>
                        </w:r>
                      </w:p>
                    </w:txbxContent>
                  </v:textbox>
                </v:shape>
                <v:shape id="_x0000_s1032" type="#_x0000_t202" style="position:absolute;top:2494;width:40494;height:4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TAMMA&#10;AADcAAAADwAAAGRycy9kb3ducmV2LnhtbESPS2vDMBCE74X8B7GB3hq5DoTiRgkmL3LNA3LdWFvL&#10;1Fo5kpK4+fVRodDjMDPfMNN5b1txIx8axwreRxkI4srphmsFx8P67QNEiMgaW8ek4IcCzGeDlykW&#10;2t15R7d9rEWCcChQgYmxK6QMlSGLYeQ64uR9OW8xJulrqT3eE9y2Ms+yibTYcFow2NHCUPW9v1oF&#10;frUI58elNPkynsoNtofLtnko9Trsy08Qkfr4H/5rb7WCfDKG3zPp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RTAMMAAADcAAAADwAAAAAAAAAAAAAAAACYAgAAZHJzL2Rv&#10;d25yZXYueG1sUEsFBgAAAAAEAAQA9QAAAIgDAAAAAA==&#10;" fillcolor="#f2f2f2 [3052]" stroked="f">
                  <v:textbox>
                    <w:txbxContent>
                      <w:p w:rsidR="00124D57" w:rsidRPr="00D35841" w:rsidRDefault="00124D57" w:rsidP="00124D57">
                        <w:pPr>
                          <w:rPr>
                            <w:color w:val="474747" w:themeColor="accent5" w:themeShade="BF"/>
                            <w:sz w:val="28"/>
                            <w:u w:val="single"/>
                          </w:rPr>
                        </w:pPr>
                        <w:r w:rsidRPr="00D35841">
                          <w:rPr>
                            <w:color w:val="474747" w:themeColor="accent5" w:themeShade="BF"/>
                            <w:sz w:val="32"/>
                            <w:u w:val="single"/>
                            <w:lang w:val="id-ID"/>
                          </w:rPr>
                          <w:t xml:space="preserve">“TERSERAH </w:t>
                        </w:r>
                        <w:r w:rsidRPr="00D35841">
                          <w:rPr>
                            <w:color w:val="474747" w:themeColor="accent5" w:themeShade="BF"/>
                            <w:sz w:val="32"/>
                            <w:u w:val="single"/>
                            <w:lang w:val="id-ID"/>
                          </w:rPr>
                          <w:t>LOE DAH”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834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2267DD8" wp14:editId="49B6C2F3">
                <wp:simplePos x="0" y="0"/>
                <wp:positionH relativeFrom="column">
                  <wp:posOffset>-2578735</wp:posOffset>
                </wp:positionH>
                <wp:positionV relativeFrom="paragraph">
                  <wp:posOffset>5415915</wp:posOffset>
                </wp:positionV>
                <wp:extent cx="6637020" cy="2233295"/>
                <wp:effectExtent l="0" t="0" r="30480" b="14605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2233295"/>
                          <a:chOff x="0" y="201899"/>
                          <a:chExt cx="6637020" cy="2233957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201899"/>
                            <a:ext cx="6637020" cy="2233957"/>
                            <a:chOff x="0" y="201899"/>
                            <a:chExt cx="6637020" cy="2233957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0" y="201899"/>
                              <a:ext cx="6637020" cy="2233957"/>
                              <a:chOff x="0" y="201899"/>
                              <a:chExt cx="6637020" cy="2233957"/>
                            </a:xfrm>
                          </wpg:grpSpPr>
                          <wpg:grpSp>
                            <wpg:cNvPr id="258" name="Group 258"/>
                            <wpg:cNvGrpSpPr/>
                            <wpg:grpSpPr>
                              <a:xfrm>
                                <a:off x="0" y="201899"/>
                                <a:ext cx="6637020" cy="2233957"/>
                                <a:chOff x="0" y="201899"/>
                                <a:chExt cx="6637020" cy="2233957"/>
                              </a:xfrm>
                            </wpg:grpSpPr>
                            <wpg:grpSp>
                              <wpg:cNvPr id="257" name="Group 257"/>
                              <wpg:cNvGrpSpPr/>
                              <wpg:grpSpPr>
                                <a:xfrm>
                                  <a:off x="0" y="286593"/>
                                  <a:ext cx="6637020" cy="461010"/>
                                  <a:chOff x="0" y="-10"/>
                                  <a:chExt cx="6637066" cy="461010"/>
                                </a:xfrm>
                              </wpg:grpSpPr>
                              <wps:wsp>
                                <wps:cNvPr id="2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-10"/>
                                    <a:ext cx="2030695" cy="4610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24D57" w:rsidRPr="00071ED5" w:rsidRDefault="00124D57" w:rsidP="00124D57">
                                      <w:pPr>
                                        <w:rPr>
                                          <w:rFonts w:ascii="Yu Gothic UI" w:eastAsia="Yu Gothic UI" w:hAnsi="Yu Gothic UI"/>
                                          <w:sz w:val="32"/>
                                        </w:rPr>
                                      </w:pPr>
                                      <w:r w:rsidRPr="00071ED5">
                                        <w:rPr>
                                          <w:rFonts w:ascii="Yu Gothic UI" w:eastAsia="Yu Gothic UI" w:hAnsi="Yu Gothic UI"/>
                                          <w:sz w:val="32"/>
                                          <w:lang w:val="id-ID"/>
                                        </w:rPr>
                                        <w:t>KONTAK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0" name="Straight Connector 220"/>
                                <wps:cNvCnPr/>
                                <wps:spPr>
                                  <a:xfrm>
                                    <a:off x="81886" y="382137"/>
                                    <a:ext cx="6555180" cy="11876"/>
                                  </a:xfrm>
                                  <a:prstGeom prst="line">
                                    <a:avLst/>
                                  </a:prstGeom>
                                  <a:ln w="19050" cmpd="thickThin"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256"/>
                              <wpg:cNvGrpSpPr/>
                              <wpg:grpSpPr>
                                <a:xfrm>
                                  <a:off x="95534" y="201899"/>
                                  <a:ext cx="6538595" cy="2233957"/>
                                  <a:chOff x="0" y="201943"/>
                                  <a:chExt cx="6538595" cy="2234427"/>
                                </a:xfrm>
                              </wpg:grpSpPr>
                              <wpg:grpSp>
                                <wpg:cNvPr id="206" name="Group 206"/>
                                <wpg:cNvGrpSpPr/>
                                <wpg:grpSpPr>
                                  <a:xfrm>
                                    <a:off x="0" y="201943"/>
                                    <a:ext cx="6538595" cy="2234427"/>
                                    <a:chOff x="0" y="185735"/>
                                    <a:chExt cx="6538978" cy="2234929"/>
                                  </a:xfrm>
                                </wpg:grpSpPr>
                                <wpg:grpSp>
                                  <wpg:cNvPr id="205" name="Group 205"/>
                                  <wpg:cNvGrpSpPr/>
                                  <wpg:grpSpPr>
                                    <a:xfrm>
                                      <a:off x="4684143" y="185735"/>
                                      <a:ext cx="1854835" cy="2234598"/>
                                      <a:chOff x="0" y="185735"/>
                                      <a:chExt cx="1854835" cy="2234598"/>
                                    </a:xfrm>
                                  </wpg:grpSpPr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0" y="715993"/>
                                        <a:ext cx="1854835" cy="17043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19050"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24D57" w:rsidRPr="0072254A" w:rsidRDefault="00124D57" w:rsidP="00124D57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Yu Gothic UI" w:eastAsia="Yu Gothic UI" w:hAnsi="Yu Gothic UI"/>
                                              <w:sz w:val="200"/>
                                              <w:lang w:val="id-ID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04" name="Group 204"/>
                                    <wpg:cNvGrpSpPr/>
                                    <wpg:grpSpPr>
                                      <a:xfrm>
                                        <a:off x="284672" y="185735"/>
                                        <a:ext cx="1293990" cy="2160290"/>
                                        <a:chOff x="0" y="185735"/>
                                        <a:chExt cx="1293990" cy="2160290"/>
                                      </a:xfrm>
                                    </wpg:grpSpPr>
                                    <wps:wsp>
                                      <wps:cNvPr id="21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85735"/>
                                          <a:ext cx="1223010" cy="2160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24D57" w:rsidRPr="009C6914" w:rsidRDefault="00124D57" w:rsidP="00124D57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ascii="Yu Gothic UI" w:eastAsia="Yu Gothic UI" w:hAnsi="Yu Gothic UI"/>
                                                <w:color w:val="D1AE2D"/>
                                                <w:sz w:val="240"/>
                                                <w:lang w:val="id-ID"/>
                                                <w14:glow w14:rad="63500">
                                                  <w14:schemeClr w14:val="accent2">
                                                    <w14:alpha w14:val="60000"/>
                                                    <w14:satMod w14:val="175000"/>
                                                  </w14:schemeClr>
                                                </w14:glow>
                                              </w:rPr>
                                            </w:pPr>
                                            <w:r w:rsidRPr="009C6914">
                                              <w:rPr>
                                                <w:rFonts w:ascii="Yu Gothic UI" w:eastAsia="Yu Gothic UI" w:hAnsi="Yu Gothic UI"/>
                                                <w:color w:val="D1AE2D"/>
                                                <w:sz w:val="240"/>
                                                <w:lang w:val="id-ID"/>
                                                <w14:glow w14:rad="63500">
                                                  <w14:schemeClr w14:val="accent2">
                                                    <w14:alpha w14:val="60000"/>
                                                    <w14:satMod w14:val="175000"/>
                                                  </w14:schemeClr>
                                                </w14:glow>
                                              </w:rPr>
                                              <w:t>1</w:t>
                                            </w:r>
                                          </w:p>
                                          <w:p w:rsidR="00124D57" w:rsidRPr="0072254A" w:rsidRDefault="00124D57" w:rsidP="00124D57">
                                            <w:pPr>
                                              <w:rPr>
                                                <w:color w:val="CC6600"/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0" name="Text Box 30"/>
                                      <wps:cNvSpPr txBox="1"/>
                                      <wps:spPr>
                                        <a:xfrm>
                                          <a:off x="890765" y="1073101"/>
                                          <a:ext cx="40322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 w="6350">
                                          <a:noFill/>
                                        </a:ln>
                                        <a:effectLst>
                                          <a:outerShdw blurRad="63500" sx="102000" sy="102000" algn="ctr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4D57" w:rsidRPr="00F72E1E" w:rsidRDefault="00124D57" w:rsidP="00124D57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404040" w:themeColor="text1" w:themeTint="BF"/>
                                                <w:sz w:val="22"/>
                                                <w:lang w:val="id-ID"/>
                                              </w:rPr>
                                            </w:pPr>
                                            <w:r w:rsidRPr="00F72E1E">
                                              <w:rPr>
                                                <w:b/>
                                                <w:color w:val="404040" w:themeColor="text1" w:themeTint="BF"/>
                                                <w:sz w:val="22"/>
                                                <w:lang w:val="id-ID"/>
                                              </w:rPr>
                                              <w:t>TH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03" name="Group 203"/>
                                  <wpg:cNvGrpSpPr/>
                                  <wpg:grpSpPr>
                                    <a:xfrm>
                                      <a:off x="0" y="715840"/>
                                      <a:ext cx="4692015" cy="1704824"/>
                                      <a:chOff x="0" y="-153"/>
                                      <a:chExt cx="4692015" cy="1704824"/>
                                    </a:xfrm>
                                  </wpg:grpSpPr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0" y="0"/>
                                        <a:ext cx="4692015" cy="170467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19050"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24D57" w:rsidRPr="0072254A" w:rsidRDefault="00124D57" w:rsidP="00124D57">
                                          <w:pPr>
                                            <w:spacing w:after="0"/>
                                            <w:rPr>
                                              <w:rFonts w:ascii="Yu Gothic UI" w:eastAsia="Yu Gothic UI" w:hAnsi="Yu Gothic UI"/>
                                              <w:sz w:val="200"/>
                                              <w:lang w:val="id-ID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Rectangle 202"/>
                                    <wps:cNvSpPr/>
                                    <wps:spPr>
                                      <a:xfrm>
                                        <a:off x="8625" y="-153"/>
                                        <a:ext cx="478291" cy="17043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 w="19050">
                                        <a:solidFill>
                                          <a:schemeClr val="accent3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prstDash val="soli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24D57" w:rsidRPr="0072254A" w:rsidRDefault="00124D57" w:rsidP="00124D57">
                                          <w:pPr>
                                            <w:spacing w:after="0"/>
                                            <w:rPr>
                                              <w:rFonts w:ascii="Yu Gothic UI" w:eastAsia="Yu Gothic UI" w:hAnsi="Yu Gothic UI"/>
                                              <w:sz w:val="200"/>
                                              <w:lang w:val="id-ID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200" name="Picture 200" descr="H:\. Images (All Of Version)\, Image\PNGs\bubble-tel.png"/>
                                  <pic:cNvPicPr/>
                                </pic:nvPicPr>
                                <pic:blipFill>
                                  <a:blip r:embed="rId10" cstate="print">
                                    <a:duotone>
                                      <a:prstClr val="black"/>
                                      <a:srgbClr val="FF0000">
                                        <a:tint val="45000"/>
                                        <a:satMod val="400000"/>
                                      </a:srgb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239" y="859809"/>
                                    <a:ext cx="372745" cy="412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31" name="Picture 231"/>
                                  <pic:cNvPicPr/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239" y="1419367"/>
                                    <a:ext cx="372745" cy="372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32" name="Picture 232"/>
                                  <pic:cNvPicPr/>
                                </pic:nvPicPr>
                                <pic:blipFill>
                                  <a:blip r:embed="rId12" cstate="print">
                                    <a:duotone>
                                      <a:prstClr val="black"/>
                                      <a:srgbClr val="CC6600">
                                        <a:tint val="45000"/>
                                        <a:satMod val="400000"/>
                                      </a:srgb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4591" y="1910686"/>
                                    <a:ext cx="372745" cy="372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  <wps:wsp>
                            <wps:cNvPr id="26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390" y="914400"/>
                                <a:ext cx="1441450" cy="30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D57" w:rsidRPr="008D306E" w:rsidRDefault="00124D57" w:rsidP="00124D57">
                                  <w:pPr>
                                    <w:rPr>
                                      <w:color w:val="5F5F5F" w:themeColor="accent4" w:themeShade="BF"/>
                                      <w:sz w:val="24"/>
                                    </w:rPr>
                                  </w:pPr>
                                  <w:r w:rsidRPr="008D306E">
                                    <w:rPr>
                                      <w:color w:val="5F5F5F" w:themeColor="accent4" w:themeShade="BF"/>
                                      <w:sz w:val="28"/>
                                      <w:lang w:val="id-ID"/>
                                    </w:rPr>
                                    <w:t>0821-1234-XXXX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390" y="1436914"/>
                              <a:ext cx="1983179" cy="308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57" w:rsidRPr="008D306E" w:rsidRDefault="00124D57" w:rsidP="00124D57">
                                <w:pPr>
                                  <w:rPr>
                                    <w:color w:val="0070C0"/>
                                    <w:sz w:val="24"/>
                                  </w:rPr>
                                </w:pPr>
                                <w:r w:rsidRPr="008D306E">
                                  <w:rPr>
                                    <w:color w:val="0070C0"/>
                                    <w:sz w:val="28"/>
                                    <w:lang w:val="id-ID"/>
                                  </w:rPr>
                                  <w:t>Owiexs@gmail.com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140" y="1900052"/>
                            <a:ext cx="4221263" cy="308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57" w:rsidRPr="008D306E" w:rsidRDefault="00124D57" w:rsidP="00124D57">
                              <w:pPr>
                                <w:rPr>
                                  <w:color w:val="5F5F5F" w:themeColor="accent4" w:themeShade="BF"/>
                                  <w:sz w:val="24"/>
                                </w:rPr>
                              </w:pPr>
                              <w:r>
                                <w:rPr>
                                  <w:color w:val="5F5F5F" w:themeColor="accent4" w:themeShade="BF"/>
                                  <w:sz w:val="28"/>
                                  <w:lang w:val="id-ID"/>
                                </w:rPr>
                                <w:t>Karang Sukun, Tanjung, Labuhan Haji , Lombok Timur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67DD8" id="Group 278" o:spid="_x0000_s1033" style="position:absolute;margin-left:-203.05pt;margin-top:426.45pt;width:522.6pt;height:175.85pt;z-index:251726848;mso-height-relative:margin" coordorigin=",2018" coordsize="66370,22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">
                <v:group id="Group 277" o:spid="_x0000_s1034" style="position:absolute;top:2018;width:66370;height:22340" coordorigin=",2018" coordsize="66370,2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6" o:spid="_x0000_s1035" style="position:absolute;top:2018;width:66370;height:22340" coordorigin=",2018" coordsize="66370,2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<v:group id="Group 258" o:spid="_x0000_s1036" style="position:absolute;top:2018;width:66370;height:22340" coordorigin=",2018" coordsize="66370,22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group id="Group 257" o:spid="_x0000_s1037" style="position:absolute;top:2865;width:66370;height:4611" coordorigin="" coordsize="66370,4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shape id="_x0000_s1038" type="#_x0000_t202" style="position:absolute;width:2030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QWcAA&#10;AADcAAAADwAAAGRycy9kb3ducmV2LnhtbERPTWsCMRC9F/wPYYTeaqKHVlajqFAQL6IVz+Nm3Kxu&#10;JkuSumt/fXMo9Ph43/Nl7xrxoBBrzxrGIwWCuPSm5krD6evzbQoiJmSDjWfS8KQIy8XgZY6F8R0f&#10;6HFMlcghHAvUYFNqCyljaclhHPmWOHNXHxymDEMlTcAuh7tGTpR6lw5rzg0WW9pYKu/Hb6fhXN1o&#10;Xe/Cj9pL1d2n/nC6fFitX4f9agYiUZ/+xX/urdEwUXltPpOP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hQWcAAAADcAAAADwAAAAAAAAAAAAAAAACYAgAAZHJzL2Rvd25y&#10;ZXYueG1sUEsFBgAAAAAEAAQA9QAAAIUDAAAAAA==&#10;" fillcolor="white [3212]" stroked="f">
                          <v:textbox>
                            <w:txbxContent>
                              <w:p w:rsidR="00124D57" w:rsidRPr="00071ED5" w:rsidRDefault="00124D57" w:rsidP="00124D57">
                                <w:pPr>
                                  <w:rPr>
                                    <w:rFonts w:ascii="Yu Gothic UI" w:eastAsia="Yu Gothic UI" w:hAnsi="Yu Gothic UI"/>
                                    <w:sz w:val="32"/>
                                  </w:rPr>
                                </w:pPr>
                                <w:r w:rsidRPr="00071ED5">
                                  <w:rPr>
                                    <w:rFonts w:ascii="Yu Gothic UI" w:eastAsia="Yu Gothic UI" w:hAnsi="Yu Gothic UI"/>
                                    <w:sz w:val="32"/>
                                    <w:lang w:val="id-ID"/>
                                  </w:rPr>
                                  <w:t>KONTAK</w:t>
                                </w:r>
                              </w:p>
                            </w:txbxContent>
                          </v:textbox>
                        </v:shape>
                        <v:line id="Straight Connector 220" o:spid="_x0000_s1039" style="position:absolute;visibility:visible;mso-wrap-style:square" from="818,3821" to="66370,3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2IosMAAADcAAAADwAAAGRycy9kb3ducmV2LnhtbERPz2vCMBS+C/sfwht4kZnag0hnlLEh&#10;KIKi63Z+NM82rHnpmmirf705CB4/vt/zZW9rcaHWG8cKJuMEBHHhtOFSQf69epuB8AFZY+2YFFzJ&#10;w3LxMphjpl3HB7ocQyliCPsMFVQhNJmUvqjIoh+7hjhyJ9daDBG2pdQtdjHc1jJNkqm0aDg2VNjQ&#10;Z0XF3/FsFfx8TWfbXf673vdmY83thLdu9K/U8LX/eAcRqA9P8cO91grSNM6PZ+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iKLDAAAA3AAAAA8AAAAAAAAAAAAA&#10;AAAAoQIAAGRycy9kb3ducmV2LnhtbFBLBQYAAAAABAAEAPkAAACRAwAAAAA=&#10;" strokecolor="#dedede [2894]" strokeweight="1.5pt">
                          <v:stroke linestyle="thickThin"/>
                        </v:line>
                      </v:group>
                      <v:group id="Group 256" o:spid="_x0000_s1040" style="position:absolute;left:955;top:2018;width:65386;height:22340" coordorigin=",2019" coordsize="65385,2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group id="Group 206" o:spid="_x0000_s1041" style="position:absolute;top:2019;width:65385;height:22344" coordorigin=",1857" coordsize="65389,22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<v:group id="Group 205" o:spid="_x0000_s1042" style="position:absolute;left:46841;top:1857;width:18548;height:22346" coordorigin=",1857" coordsize="18548,22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  <v:rect id="Rectangle 18" o:spid="_x0000_s1043" style="position:absolute;top:7159;width:18548;height:17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mMMQA&#10;AADbAAAADwAAAGRycy9kb3ducmV2LnhtbESPQWsCMRCF74X+hzBCL1KzWiiyNYoUS60nXXvpbdhM&#10;d5duJmGTavz3zkHwNsN78943i1V2vTrREDvPBqaTAhRx7W3HjYHv48fzHFRMyBZ7z2TgQhFWy8eH&#10;BZbWn/lApyo1SkI4lmigTSmUWse6JYdx4gOxaL9+cJhkHRptBzxLuOv1rChetcOOpaHFQO8t1X/V&#10;vzOQwmy3/fmkKn+FPD7045dN2LMxT6O8fgOVKKe7+Xa9tYIvs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UJjDEAAAA2wAAAA8AAAAAAAAAAAAAAAAAmAIAAGRycy9k&#10;b3ducmV2LnhtbFBLBQYAAAAABAAEAPUAAACJAwAAAAA=&#10;" fillcolor="#eaeaea [662]" strokecolor="#eaeaea [662]" strokeweight="1.5pt">
                              <v:textbox inset="0,0,0,0">
                                <w:txbxContent>
                                  <w:p w:rsidR="00124D57" w:rsidRPr="0072254A" w:rsidRDefault="00124D57" w:rsidP="00124D57">
                                    <w:pPr>
                                      <w:spacing w:after="0"/>
                                      <w:jc w:val="center"/>
                                      <w:rPr>
                                        <w:rFonts w:ascii="Yu Gothic UI" w:eastAsia="Yu Gothic UI" w:hAnsi="Yu Gothic UI"/>
                                        <w:sz w:val="200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 204" o:spid="_x0000_s1044" style="position:absolute;left:2846;top:1857;width:12940;height:21603" coordorigin=",1857" coordsize="12939,21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<v:shape id="_x0000_s1045" type="#_x0000_t202" style="position:absolute;top:1857;width:12230;height:21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              <v:textbox inset="0,0,0,0">
                                  <w:txbxContent>
                                    <w:p w:rsidR="00124D57" w:rsidRPr="009C6914" w:rsidRDefault="00124D57" w:rsidP="00124D5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Yu Gothic UI" w:eastAsia="Yu Gothic UI" w:hAnsi="Yu Gothic UI"/>
                                          <w:color w:val="D1AE2D"/>
                                          <w:sz w:val="240"/>
                                          <w:lang w:val="id-ID"/>
                                          <w14:glow w14:rad="63500">
                                            <w14:schemeClr w14:val="accent2">
                                              <w14:alpha w14:val="60000"/>
                                              <w14:satMod w14:val="175000"/>
                                            </w14:schemeClr>
                                          </w14:glow>
                                        </w:rPr>
                                      </w:pPr>
                                      <w:r w:rsidRPr="009C6914">
                                        <w:rPr>
                                          <w:rFonts w:ascii="Yu Gothic UI" w:eastAsia="Yu Gothic UI" w:hAnsi="Yu Gothic UI"/>
                                          <w:color w:val="D1AE2D"/>
                                          <w:sz w:val="240"/>
                                          <w:lang w:val="id-ID"/>
                                          <w14:glow w14:rad="63500">
                                            <w14:schemeClr w14:val="accent2">
                                              <w14:alpha w14:val="60000"/>
                                              <w14:satMod w14:val="175000"/>
                                            </w14:schemeClr>
                                          </w14:glow>
                                        </w:rPr>
                                        <w:t>1</w:t>
                                      </w:r>
                                    </w:p>
                                    <w:p w:rsidR="00124D57" w:rsidRPr="0072254A" w:rsidRDefault="00124D57" w:rsidP="00124D57">
                                      <w:pPr>
                                        <w:rPr>
                                          <w:color w:val="CC6600"/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0" o:spid="_x0000_s1046" type="#_x0000_t202" style="position:absolute;left:8907;top:10731;width:4032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g1cAA&#10;AADbAAAADwAAAGRycy9kb3ducmV2LnhtbERPS2vCQBC+F/wPywi91Y0tFUldRYQULy34PA/ZaZI2&#10;OxuzY5L+e/cgePz43ovV4GrVURsqzwamkwQUce5txYWB4yF7mYMKgmyx9kwG/inAajl6WmBqfc87&#10;6vZSqBjCIUUDpUiTah3ykhyGiW+II/fjW4cSYVto22Ifw12tX5Nkph1WHBtKbGhTUv63vzoDcvru&#10;5pvzp//N3uv+sM6+ZpdejHkeD+sPUEKDPMR399YaeIvr45f4A/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Jg1cAAAADbAAAADwAAAAAAAAAAAAAAAACYAgAAZHJzL2Rvd25y&#10;ZXYueG1sUEsFBgAAAAAEAAQA9QAAAIUDAAAAAA==&#10;" fillcolor="#dedede [2894]" stroked="f" strokeweight=".5pt">
                                <v:shadow on="t" type="perspective" color="black" opacity="26214f" offset="0,0" matrix="66847f,,,66847f"/>
                                <v:textbox>
                                  <w:txbxContent>
                                    <w:p w:rsidR="00124D57" w:rsidRPr="00F72E1E" w:rsidRDefault="00124D57" w:rsidP="00124D57">
                                      <w:pPr>
                                        <w:jc w:val="center"/>
                                        <w:rPr>
                                          <w:b/>
                                          <w:color w:val="404040" w:themeColor="text1" w:themeTint="BF"/>
                                          <w:sz w:val="22"/>
                                          <w:lang w:val="id-ID"/>
                                        </w:rPr>
                                      </w:pPr>
                                      <w:r w:rsidRPr="00F72E1E">
                                        <w:rPr>
                                          <w:b/>
                                          <w:color w:val="404040" w:themeColor="text1" w:themeTint="BF"/>
                                          <w:sz w:val="22"/>
                                          <w:lang w:val="id-ID"/>
                                        </w:rPr>
                                        <w:t>TH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203" o:spid="_x0000_s1047" style="position:absolute;top:7158;width:46920;height:17048" coordorigin=",-1" coordsize="46920,1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<v:rect id="Rectangle 201" o:spid="_x0000_s1048" style="position:absolute;width:46920;height:1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STsQA&#10;AADcAAAADwAAAGRycy9kb3ducmV2LnhtbESPS2vCQBSF9wX/w3CF7upEF6GNjiKKGBctVMX1JXNN&#10;gpk7MTPNw1/fKRRcHs7j4yxWvalES40rLSuYTiIQxJnVJecKzqfd2zsI55E1VpZJwUAOVsvRywIT&#10;bTv+pvbocxFG2CWooPC+TqR0WUEG3cTWxMG72sagD7LJpW6wC+OmkrMoiqXBkgOhwJo2BWW3448J&#10;3PbzK94/Pg52kOnGZ5fz9r6/KfU67tdzEJ56/wz/t1OtYBZN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jUk7EAAAA3AAAAA8AAAAAAAAAAAAAAAAAmAIAAGRycy9k&#10;b3ducmV2LnhtbFBLBQYAAAAABAAEAPUAAACJAwAAAAA=&#10;" fillcolor="#f2f2f2 [3052]" strokecolor="#eaeaea [662]" strokeweight="1.5pt">
                              <v:textbox inset="0,0,0,0">
                                <w:txbxContent>
                                  <w:p w:rsidR="00124D57" w:rsidRPr="0072254A" w:rsidRDefault="00124D57" w:rsidP="00124D57">
                                    <w:pPr>
                                      <w:spacing w:after="0"/>
                                      <w:rPr>
                                        <w:rFonts w:ascii="Yu Gothic UI" w:eastAsia="Yu Gothic UI" w:hAnsi="Yu Gothic UI"/>
                                        <w:sz w:val="200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02" o:spid="_x0000_s1049" style="position:absolute;left:86;top:-1;width:4783;height:1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t3cQA&#10;AADcAAAADwAAAGRycy9kb3ducmV2LnhtbESPQWvCQBSE74L/YXlCL6KbpiASXYOUltqeNO3F2yP7&#10;TILZt0t2G7f/vlsoeBxm5htmW0bTi5EG31lW8LjMQBDXVnfcKPj6fF2sQfiArLG3TAp+yEO5m062&#10;WGh74xONVWhEgrAvUEEbgiuk9HVLBv3SOuLkXexgMCQ5NFIPeEtw08s8y1bSYMdpoUVHzy3V1+rb&#10;KAgu/zic36iK7y7OT/386cUdWamHWdxvQASK4R7+bx+0gjzL4e9MOg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7d3EAAAA3AAAAA8AAAAAAAAAAAAAAAAAmAIAAGRycy9k&#10;b3ducmV2LnhtbFBLBQYAAAAABAAEAPUAAACJAwAAAAA=&#10;" fillcolor="#eaeaea [662]" strokecolor="#eaeaea [662]" strokeweight="1.5pt">
                              <v:textbox inset="0,0,0,0">
                                <w:txbxContent>
                                  <w:p w:rsidR="00124D57" w:rsidRPr="0072254A" w:rsidRDefault="00124D57" w:rsidP="00124D57">
                                    <w:pPr>
                                      <w:spacing w:after="0"/>
                                      <w:rPr>
                                        <w:rFonts w:ascii="Yu Gothic UI" w:eastAsia="Yu Gothic UI" w:hAnsi="Yu Gothic UI"/>
                                        <w:sz w:val="200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00" o:spid="_x0000_s1050" type="#_x0000_t75" style="position:absolute;left:682;top:8598;width:3727;height:4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ojnLGAAAA3AAAAA8AAABkcnMvZG93bnJldi54bWxEj09rwkAUxO9Cv8PyCt7MRrEiqauUUkGh&#10;HrR/wNsj+8wGs29jdpukfnpXKPQ4zMxvmMWqt5VoqfGlYwXjJAVBnDtdcqHg82M9moPwAVlj5ZgU&#10;/JKH1fJhsMBMu4731B5CISKEfYYKTAh1JqXPDVn0iauJo3dyjcUQZVNI3WAX4baSkzSdSYslxwWD&#10;Nb0ays+HH6tgPt6Zbdcej99be522T6e3r8v7WanhY//yDCJQH/7Df+2NVhCJcD8Tj4Bc3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6iOcsYAAADcAAAADwAAAAAAAAAAAAAA&#10;AACfAgAAZHJzL2Rvd25yZXYueG1sUEsFBgAAAAAEAAQA9wAAAJIDAAAAAA==&#10;">
                          <v:imagedata r:id="rId13" o:title="bubble-tel" recolortarget="black"/>
                        </v:shape>
                        <v:shape id="Picture 231" o:spid="_x0000_s1051" type="#_x0000_t75" style="position:absolute;left:682;top:14193;width:3727;height:3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bqCDEAAAA3AAAAA8AAABkcnMvZG93bnJldi54bWxEj0GLwjAUhO8L/ofwBC+LJrWwaDWKKILg&#10;YVn14PHRPNtq81KaqPXfm4WFPQ4z8w0zX3a2Fg9qfeVYQzJSIIhzZyouNJyO2+EEhA/IBmvHpOFF&#10;HpaL3sccM+Oe/EOPQyhEhLDPUEMZQpNJ6fOSLPqRa4ijd3GtxRBlW0jT4jPCbS3HSn1JixXHhRIb&#10;WpeU3w53q2Gy7aafR5PwJlz36fd5n6qTYq0H/W41AxGoC//hv/bOaBinCfyeiUdAL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bqCDEAAAA3AAAAA8AAAAAAAAAAAAAAAAA&#10;nwIAAGRycy9kb3ducmV2LnhtbFBLBQYAAAAABAAEAPcAAACQAwAAAAA=&#10;">
                          <v:imagedata r:id="rId14" o:title=""/>
                        </v:shape>
                        <v:shape id="Picture 232" o:spid="_x0000_s1052" type="#_x0000_t75" style="position:absolute;left:545;top:19106;width:3728;height:3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E5TPCAAAA3AAAAA8AAABkcnMvZG93bnJldi54bWxEj0GLwjAUhO8L/ofwBG9rYoVlqUYRRfAm&#10;q168PZpnU21eSpPW+u/NwsIeh5n5hlmuB1eLntpQedYwmyoQxIU3FZcaLuf95zeIEJEN1p5Jw4sC&#10;rFejjyXmxj/5h/pTLEWCcMhRg42xyaUMhSWHYeob4uTdfOswJtmW0rT4THBXy0ypL+mw4rRgsaGt&#10;peJx6pyGIXTKb4rX9bq17j7H7vjYqV7ryXjYLEBEGuJ/+K99MBqyeQa/Z9IRkK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hOUzwgAAANwAAAAPAAAAAAAAAAAAAAAAAJ8C&#10;AABkcnMvZG93bnJldi54bWxQSwUGAAAAAAQABAD3AAAAjgMAAAAA&#10;">
                          <v:imagedata r:id="rId15" o:title="" recolortarget="black"/>
                        </v:shape>
                      </v:group>
                    </v:group>
                    <v:shape id="_x0000_s1053" type="#_x0000_t202" style="position:absolute;left:5343;top:9144;width:14415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<v:textbox>
                        <w:txbxContent>
                          <w:p w:rsidR="00124D57" w:rsidRPr="008D306E" w:rsidRDefault="00124D57" w:rsidP="00124D57">
                            <w:pPr>
                              <w:rPr>
                                <w:color w:val="5F5F5F" w:themeColor="accent4" w:themeShade="BF"/>
                                <w:sz w:val="24"/>
                              </w:rPr>
                            </w:pPr>
                            <w:r w:rsidRPr="008D306E">
                              <w:rPr>
                                <w:color w:val="5F5F5F" w:themeColor="accent4" w:themeShade="BF"/>
                                <w:sz w:val="28"/>
                                <w:lang w:val="id-ID"/>
                              </w:rPr>
                              <w:t>0821-1234-XXXX</w:t>
                            </w:r>
                          </w:p>
                        </w:txbxContent>
                      </v:textbox>
                    </v:shape>
                  </v:group>
                  <v:shape id="_x0000_s1054" type="#_x0000_t202" style="position:absolute;left:5343;top:14369;width:19832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124D57" w:rsidRPr="008D306E" w:rsidRDefault="00124D57" w:rsidP="00124D57">
                          <w:pPr>
                            <w:rPr>
                              <w:color w:val="0070C0"/>
                              <w:sz w:val="24"/>
                            </w:rPr>
                          </w:pPr>
                          <w:r w:rsidRPr="008D306E">
                            <w:rPr>
                              <w:color w:val="0070C0"/>
                              <w:sz w:val="28"/>
                              <w:lang w:val="id-ID"/>
                            </w:rPr>
                            <w:t>Owiexs@gmail.com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5581;top:19000;width:42213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124D57" w:rsidRPr="008D306E" w:rsidRDefault="00124D57" w:rsidP="00124D57">
                        <w:pPr>
                          <w:rPr>
                            <w:color w:val="5F5F5F" w:themeColor="accent4" w:themeShade="BF"/>
                            <w:sz w:val="24"/>
                          </w:rPr>
                        </w:pPr>
                        <w:r>
                          <w:rPr>
                            <w:color w:val="5F5F5F" w:themeColor="accent4" w:themeShade="BF"/>
                            <w:sz w:val="28"/>
                            <w:lang w:val="id-ID"/>
                          </w:rPr>
                          <w:t>Karang Sukun, Tanjung, Labuhan Haji , Lombok Timur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69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61CB4F" wp14:editId="59C13FCF">
                <wp:simplePos x="0" y="0"/>
                <wp:positionH relativeFrom="column">
                  <wp:posOffset>2209710</wp:posOffset>
                </wp:positionH>
                <wp:positionV relativeFrom="paragraph">
                  <wp:posOffset>5973733</wp:posOffset>
                </wp:positionV>
                <wp:extent cx="1441429" cy="26620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29" cy="26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914" w:rsidRPr="00A840F0" w:rsidRDefault="009C6914" w:rsidP="009C6914">
                            <w:pPr>
                              <w:rPr>
                                <w:color w:val="969696" w:themeColor="accent3"/>
                                <w:sz w:val="22"/>
                              </w:rPr>
                            </w:pPr>
                            <w:r>
                              <w:rPr>
                                <w:color w:val="969696" w:themeColor="accent3"/>
                                <w:sz w:val="24"/>
                                <w:lang w:val="id-ID"/>
                              </w:rPr>
                              <w:t>LAMA MENGABDI: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1CB4F" id="_x0000_s1056" type="#_x0000_t202" style="position:absolute;margin-left:174pt;margin-top:470.35pt;width:113.5pt;height:20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" filled="f" stroked="f">
                <v:textbox>
                  <w:txbxContent>
                    <w:p w:rsidR="009C6914" w:rsidRPr="00A840F0" w:rsidRDefault="009C6914" w:rsidP="009C6914">
                      <w:pPr>
                        <w:rPr>
                          <w:color w:val="969696" w:themeColor="accent3"/>
                          <w:sz w:val="22"/>
                        </w:rPr>
                      </w:pPr>
                      <w:r>
                        <w:rPr>
                          <w:color w:val="969696" w:themeColor="accent3"/>
                          <w:sz w:val="24"/>
                          <w:lang w:val="id-ID"/>
                        </w:rPr>
                        <w:t>LAMA MENGABDI:</w:t>
                      </w:r>
                    </w:p>
                  </w:txbxContent>
                </v:textbox>
              </v:shape>
            </w:pict>
          </mc:Fallback>
        </mc:AlternateContent>
      </w:r>
      <w:r w:rsidR="002E68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B9C52F" wp14:editId="22CE85E0">
                <wp:simplePos x="0" y="0"/>
                <wp:positionH relativeFrom="column">
                  <wp:posOffset>-2507615</wp:posOffset>
                </wp:positionH>
                <wp:positionV relativeFrom="paragraph">
                  <wp:posOffset>330645</wp:posOffset>
                </wp:positionV>
                <wp:extent cx="1441450" cy="266065"/>
                <wp:effectExtent l="0" t="0" r="0" b="63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80E" w:rsidRPr="00A840F0" w:rsidRDefault="002E680E" w:rsidP="002E680E">
                            <w:pPr>
                              <w:rPr>
                                <w:color w:val="969696" w:themeColor="accent3"/>
                                <w:sz w:val="22"/>
                              </w:rPr>
                            </w:pPr>
                            <w:r>
                              <w:rPr>
                                <w:color w:val="969696" w:themeColor="accent3"/>
                                <w:sz w:val="24"/>
                                <w:lang w:val="id-ID"/>
                              </w:rPr>
                              <w:t>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C52F" id="_x0000_s1057" type="#_x0000_t202" style="position:absolute;margin-left:-197.45pt;margin-top:26.05pt;width:113.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" filled="f" stroked="f">
                <v:textbox>
                  <w:txbxContent>
                    <w:p w:rsidR="002E680E" w:rsidRPr="00A840F0" w:rsidRDefault="002E680E" w:rsidP="002E680E">
                      <w:pPr>
                        <w:rPr>
                          <w:color w:val="969696" w:themeColor="accent3"/>
                          <w:sz w:val="22"/>
                        </w:rPr>
                      </w:pPr>
                      <w:r>
                        <w:rPr>
                          <w:color w:val="969696" w:themeColor="accent3"/>
                          <w:sz w:val="24"/>
                          <w:lang w:val="id-ID"/>
                        </w:rPr>
                        <w:t>PROFILE:</w:t>
                      </w:r>
                    </w:p>
                  </w:txbxContent>
                </v:textbox>
              </v:shape>
            </w:pict>
          </mc:Fallback>
        </mc:AlternateContent>
      </w:r>
      <w:r w:rsidR="002E68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F2A822" wp14:editId="6328FE4F">
                <wp:simplePos x="0" y="0"/>
                <wp:positionH relativeFrom="column">
                  <wp:posOffset>-2446465</wp:posOffset>
                </wp:positionH>
                <wp:positionV relativeFrom="paragraph">
                  <wp:posOffset>654050</wp:posOffset>
                </wp:positionV>
                <wp:extent cx="1757548" cy="2434442"/>
                <wp:effectExtent l="0" t="0" r="1460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24344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BA7" w:rsidRDefault="00904BA7" w:rsidP="00904BA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665DCEB" wp14:editId="2CD8F066">
                                  <wp:extent cx="1496022" cy="2244436"/>
                                  <wp:effectExtent l="0" t="0" r="9525" b="3810"/>
                                  <wp:docPr id="282" name="Picture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wi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7087" cy="2291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2A822" id="Rectangle 3" o:spid="_x0000_s1058" style="position:absolute;margin-left:-192.65pt;margin-top:51.5pt;width:138.4pt;height:191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" fillcolor="#dedede [2894]" strokecolor="#d0d0d0 [1941]" strokeweight="2pt">
                <v:textbox>
                  <w:txbxContent>
                    <w:p w:rsidR="00904BA7" w:rsidRDefault="00904BA7" w:rsidP="00904BA7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665DCEB" wp14:editId="2CD8F066">
                            <wp:extent cx="1496022" cy="2244436"/>
                            <wp:effectExtent l="0" t="0" r="9525" b="3810"/>
                            <wp:docPr id="282" name="Picture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wi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7087" cy="2291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8703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752E9B9" wp14:editId="52DD3832">
                <wp:simplePos x="0" y="0"/>
                <wp:positionH relativeFrom="column">
                  <wp:posOffset>-244920</wp:posOffset>
                </wp:positionH>
                <wp:positionV relativeFrom="paragraph">
                  <wp:posOffset>3646170</wp:posOffset>
                </wp:positionV>
                <wp:extent cx="3905629" cy="1240663"/>
                <wp:effectExtent l="0" t="0" r="1905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629" cy="1240663"/>
                          <a:chOff x="-76192" y="0"/>
                          <a:chExt cx="4428161" cy="1241015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-36164" y="232012"/>
                            <a:ext cx="4388133" cy="1009003"/>
                            <a:chOff x="-36164" y="0"/>
                            <a:chExt cx="4388133" cy="1009003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-36164" y="0"/>
                              <a:ext cx="4388133" cy="509108"/>
                              <a:chOff x="-49814" y="-31936"/>
                              <a:chExt cx="4388280" cy="509913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-49814" y="53162"/>
                                <a:ext cx="4388280" cy="424815"/>
                                <a:chOff x="-49814" y="0"/>
                                <a:chExt cx="4388280" cy="424815"/>
                              </a:xfrm>
                            </wpg:grpSpPr>
                            <wpg:grpSp>
                              <wpg:cNvPr id="234" name="Group 234"/>
                              <wpg:cNvGrpSpPr/>
                              <wpg:grpSpPr>
                                <a:xfrm>
                                  <a:off x="435935" y="148856"/>
                                  <a:ext cx="3902531" cy="209550"/>
                                  <a:chOff x="0" y="0"/>
                                  <a:chExt cx="4083876" cy="2095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11876"/>
                                    <a:ext cx="3606800" cy="1898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3490461" y="0"/>
                                    <a:ext cx="593415" cy="209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001">
                                    <a:schemeClr val="lt2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4D57" w:rsidRPr="00EA0C5A" w:rsidRDefault="00124D57" w:rsidP="00124D57">
                                      <w:pPr>
                                        <w:jc w:val="center"/>
                                        <w:rPr>
                                          <w:b/>
                                          <w:color w:val="006600"/>
                                          <w:sz w:val="12"/>
                                          <w:lang w:val="id-ID"/>
                                        </w:rPr>
                                      </w:pPr>
                                      <w:r w:rsidRPr="00EA0C5A">
                                        <w:rPr>
                                          <w:b/>
                                          <w:color w:val="006600"/>
                                          <w:sz w:val="12"/>
                                          <w:lang w:val="id-ID"/>
                                        </w:rPr>
                                        <w:t>GOOD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33" name="Picture 233"/>
                                <pic:cNvPicPr/>
                              </pic:nvPicPr>
                              <pic:blipFill>
                                <a:blip r:embed="rId17" cstate="print">
                                  <a:duotone>
                                    <a:prstClr val="black"/>
                                    <a:srgbClr val="0070C0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49814" y="0"/>
                                  <a:ext cx="436529" cy="424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2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609" y="-31936"/>
                                <a:ext cx="1634490" cy="267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D57" w:rsidRDefault="00124D57" w:rsidP="00124D57">
                                  <w:r w:rsidRPr="00535096">
                                    <w:rPr>
                                      <w:color w:val="373737" w:themeColor="accent1" w:themeShade="40"/>
                                      <w:sz w:val="22"/>
                                      <w:lang w:val="id-ID"/>
                                    </w:rPr>
                                    <w:t>BROADCASTING: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8" name="Group 238"/>
                          <wpg:cNvGrpSpPr/>
                          <wpg:grpSpPr>
                            <a:xfrm>
                              <a:off x="-36163" y="518615"/>
                              <a:ext cx="4374481" cy="490388"/>
                              <a:chOff x="-36164" y="-31936"/>
                              <a:chExt cx="4374627" cy="491163"/>
                            </a:xfrm>
                          </wpg:grpSpPr>
                          <wpg:grpSp>
                            <wpg:cNvPr id="239" name="Group 239"/>
                            <wpg:cNvGrpSpPr/>
                            <wpg:grpSpPr>
                              <a:xfrm>
                                <a:off x="-36164" y="71913"/>
                                <a:ext cx="4374627" cy="387314"/>
                                <a:chOff x="-36164" y="18751"/>
                                <a:chExt cx="4374627" cy="387314"/>
                              </a:xfrm>
                            </wpg:grpSpPr>
                            <wpg:grpSp>
                              <wpg:cNvPr id="240" name="Group 240"/>
                              <wpg:cNvGrpSpPr/>
                              <wpg:grpSpPr>
                                <a:xfrm>
                                  <a:off x="435935" y="148856"/>
                                  <a:ext cx="3902528" cy="209550"/>
                                  <a:chOff x="0" y="0"/>
                                  <a:chExt cx="4083873" cy="209550"/>
                                </a:xfrm>
                              </wpg:grpSpPr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0" y="11876"/>
                                    <a:ext cx="3606800" cy="1898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6600"/>
                                  </a:solidFill>
                                  <a:ln>
                                    <a:solidFill>
                                      <a:srgbClr val="CC66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3494508" y="0"/>
                                    <a:ext cx="589365" cy="209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20000"/>
                                        <a:lumOff val="8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001">
                                    <a:schemeClr val="lt2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4D57" w:rsidRPr="00EA0C5A" w:rsidRDefault="00124D57" w:rsidP="00124D57">
                                      <w:pPr>
                                        <w:jc w:val="center"/>
                                        <w:rPr>
                                          <w:b/>
                                          <w:color w:val="006600"/>
                                          <w:sz w:val="12"/>
                                          <w:lang w:val="id-ID"/>
                                        </w:rPr>
                                      </w:pPr>
                                      <w:r w:rsidRPr="00EA0C5A">
                                        <w:rPr>
                                          <w:b/>
                                          <w:color w:val="006600"/>
                                          <w:sz w:val="12"/>
                                          <w:lang w:val="id-ID"/>
                                        </w:rPr>
                                        <w:t>GOOD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43" name="Picture 243"/>
                                <pic:cNvPicPr/>
                              </pic:nvPicPr>
                              <pic:blipFill>
                                <a:blip r:embed="rId18" cstate="print">
                                  <a:duotone>
                                    <a:prstClr val="black"/>
                                    <a:srgbClr val="CC6600">
                                      <a:tint val="45000"/>
                                      <a:satMod val="400000"/>
                                    </a:srgb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36164" y="18751"/>
                                  <a:ext cx="422865" cy="387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2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609" y="-31936"/>
                                <a:ext cx="1634490" cy="267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D57" w:rsidRDefault="00124D57" w:rsidP="00124D57">
                                  <w:r w:rsidRPr="00535096">
                                    <w:rPr>
                                      <w:color w:val="373737" w:themeColor="accent1" w:themeShade="40"/>
                                      <w:sz w:val="22"/>
                                      <w:lang w:val="id-ID"/>
                                    </w:rPr>
                                    <w:t>BROADCASTING: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192" y="0"/>
                            <a:ext cx="1634436" cy="26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57" w:rsidRPr="00A840F0" w:rsidRDefault="00124D57" w:rsidP="00124D57">
                              <w:pPr>
                                <w:rPr>
                                  <w:color w:val="969696" w:themeColor="accent3"/>
                                  <w:sz w:val="22"/>
                                </w:rPr>
                              </w:pPr>
                              <w:r w:rsidRPr="00A840F0">
                                <w:rPr>
                                  <w:color w:val="969696" w:themeColor="accent3"/>
                                  <w:sz w:val="24"/>
                                  <w:lang w:val="id-ID"/>
                                </w:rPr>
                                <w:t>SKILL: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2E9B9" id="Group 260" o:spid="_x0000_s1059" style="position:absolute;margin-left:-19.3pt;margin-top:287.1pt;width:307.55pt;height:97.7pt;z-index:251725824" coordorigin="-761" coordsize="44281,12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">
                <v:group id="Group 259" o:spid="_x0000_s1060" style="position:absolute;left:-361;top:2320;width:43880;height:10090" coordorigin="-361" coordsize="43881,10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Group 237" o:spid="_x0000_s1061" style="position:absolute;left:-361;width:43880;height:5091" coordorigin="-498,-319" coordsize="43882,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group id="Group 235" o:spid="_x0000_s1062" style="position:absolute;left:-498;top:531;width:43882;height:4248" coordorigin="-498" coordsize="43882,4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<v:group id="Group 234" o:spid="_x0000_s1063" style="position:absolute;left:4359;top:1488;width:39025;height:2096" coordsize="40838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rect id="Rectangle 10" o:spid="_x0000_s1064" style="position:absolute;top:118;width:36068;height: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8HMsMA&#10;AADbAAAADwAAAGRycy9kb3ducmV2LnhtbESPQWsCMRCF7wX/Qxiht5qtFClbo0hR2tKL7nrwOGym&#10;m8XNZElSXf995yD0No9535s3y/Xoe3WhmLrABp5nBSjiJtiOWwPHevf0CiplZIt9YDJwowTr1eRh&#10;iaUNVz7QpcqtkhBOJRpwOQ+l1qlx5DHNwkAsu58QPWaRsdU24lXCfa/nRbHQHjuWCw4HenfUnKtf&#10;LzVCPdSn29f30c0/triPL8hVMOZxOm7eQGUa87/5Tn9a4aS9/CID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8HMsMAAADbAAAADwAAAAAAAAAAAAAAAACYAgAAZHJzL2Rv&#10;d25yZXYueG1sUEsFBgAAAAAEAAQA9QAAAIgDAAAAAA==&#10;" fillcolor="#0070c0" strokecolor="#0070c0" strokeweight="2pt"/>
                        <v:rect id="Rectangle 23" o:spid="_x0000_s1065" style="position:absolute;left:34904;width:5934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yPb4A&#10;AADbAAAADwAAAGRycy9kb3ducmV2LnhtbERPTYvCMBC9L/gfwgje1rQVZLcaixQUj9rdi7ehGdvu&#10;NpPSRFv/vREEj++bt85G04ob9a6xrCCeRyCIS6sbrhT8/uw+v0A4j6yxtUwK7uQg20w+1phqO/CJ&#10;boWvRChhl6KC2vsuldKVNRl0c9sRB+1ie4M+wL6SuschlJtWJlG0lAYbDgs1dpTXVP4XV6PgfD+X&#10;cWD2lH93h+Nfkg96WSg1m47bFQhPo3+bX+mDVpAs4Pkl/AC5e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Acj2+AAAA2wAAAA8AAAAAAAAAAAAAAAAAmAIAAGRycy9kb3ducmV2&#10;LnhtbFBLBQYAAAAABAAEAPUAAACDAwAAAAA=&#10;" fillcolor="#f2f2f2 [3052]" strokecolor="#efefef [661]" strokeweight="2pt">
                          <v:textbox>
                            <w:txbxContent>
                              <w:p w:rsidR="00124D57" w:rsidRPr="00EA0C5A" w:rsidRDefault="00124D57" w:rsidP="00124D57">
                                <w:pPr>
                                  <w:jc w:val="center"/>
                                  <w:rPr>
                                    <w:b/>
                                    <w:color w:val="006600"/>
                                    <w:sz w:val="12"/>
                                    <w:lang w:val="id-ID"/>
                                  </w:rPr>
                                </w:pPr>
                                <w:r w:rsidRPr="00EA0C5A">
                                  <w:rPr>
                                    <w:b/>
                                    <w:color w:val="006600"/>
                                    <w:sz w:val="12"/>
                                    <w:lang w:val="id-ID"/>
                                  </w:rPr>
                                  <w:t>GOOD</w:t>
                                </w:r>
                              </w:p>
                            </w:txbxContent>
                          </v:textbox>
                        </v:rect>
                      </v:group>
                      <v:shape id="Picture 233" o:spid="_x0000_s1066" type="#_x0000_t75" style="position:absolute;left:-498;width:4365;height:4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c4QfDAAAA3AAAAA8AAABkcnMvZG93bnJldi54bWxEj0+LwjAUxO/CfofwFrxpuhZEukbRBcFD&#10;PfgHvL5tnm2xeSlJbOu3N8LCHoeZ+Q2zXA+mER05X1tW8DVNQBAXVtdcKricd5MFCB+QNTaWScGT&#10;PKxXH6MlZtr2fKTuFEoRIewzVFCF0GZS+qIig35qW+Lo3awzGKJ0pdQO+wg3jZwlyVwarDkuVNjS&#10;T0XF/fQwCqzr3eM3n1+3mOZdfj140/hcqfHnsPkGEWgI/+G/9l4rmKUpvM/EIyB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VzhB8MAAADcAAAADwAAAAAAAAAAAAAAAACf&#10;AgAAZHJzL2Rvd25yZXYueG1sUEsFBgAAAAAEAAQA9wAAAI8DAAAAAA==&#10;">
                        <v:imagedata r:id="rId19" o:title="" recolortarget="black"/>
                      </v:shape>
                    </v:group>
                    <v:shape id="_x0000_s1067" type="#_x0000_t202" style="position:absolute;left:3296;top:-319;width:16344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<v:textbox>
                        <w:txbxContent>
                          <w:p w:rsidR="00124D57" w:rsidRDefault="00124D57" w:rsidP="00124D57">
                            <w:r w:rsidRPr="00535096">
                              <w:rPr>
                                <w:color w:val="373737" w:themeColor="accent1" w:themeShade="40"/>
                                <w:sz w:val="22"/>
                                <w:lang w:val="id-ID"/>
                              </w:rPr>
                              <w:t>BROADCASTING:</w:t>
                            </w:r>
                          </w:p>
                        </w:txbxContent>
                      </v:textbox>
                    </v:shape>
                  </v:group>
                  <v:group id="Group 238" o:spid="_x0000_s1068" style="position:absolute;left:-361;top:5186;width:43744;height:4904" coordorigin="-361,-319" coordsize="43746,4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group id="Group 239" o:spid="_x0000_s1069" style="position:absolute;left:-361;top:719;width:43745;height:3873" coordorigin="-361,187" coordsize="43746,3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<v:group id="Group 240" o:spid="_x0000_s1070" style="position:absolute;left:4359;top:1488;width:39025;height:2096" coordsize="40838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rect id="Rectangle 241" o:spid="_x0000_s1071" style="position:absolute;top:118;width:36068;height: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g3csMA&#10;AADcAAAADwAAAGRycy9kb3ducmV2LnhtbESPQYvCMBSE74L/ITzBm6aK7ErXKCIqgietCHt7NG+b&#10;rs1LaaKt/94sCHscZuYbZrHqbCUe1PjSsYLJOAFBnDtdcqHgku1GcxA+IGusHJOCJ3lYLfu9Baba&#10;tXyixzkUIkLYp6jAhFCnUvrckEU/djVx9H5cYzFE2RRSN9hGuK3kNEk+pMWS44LBmjaG8tv5bhVc&#10;D5njbXdcm2Ors+r39v253ddKDQfd+gtEoC78h9/tg1YwnU3g7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g3csMAAADcAAAADwAAAAAAAAAAAAAAAACYAgAAZHJzL2Rv&#10;d25yZXYueG1sUEsFBgAAAAAEAAQA9QAAAIgDAAAAAA==&#10;" fillcolor="#c60" strokecolor="#c60" strokeweight="2pt"/>
                        <v:rect id="Rectangle 242" o:spid="_x0000_s1072" style="position:absolute;left:34945;width:589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lfb4A&#10;AADcAAAADwAAAGRycy9kb3ducmV2LnhtbERPTYvCMBC9C/6HMII3TS0iWo0iBcXjWr14G5qxrTaT&#10;0kRb//1GWNjj++Ztdr2pxZtaV1lWMJtGIIhzqysuFFwvh8kShPPIGmvLpOBDDnbb4WCDibYdn+md&#10;+UKEEnYJKii9bxIpXV6SQTe1DXHQ7rY16ANsC6lb7EK5qWUcRQtpsOKwUGJDaUn5M3sZBbfPLZ8F&#10;5kjpqjn9POK004tMqfGo369BeOr9v/kvfdIK4nkM3zPhCMjt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0JX2+AAAA3AAAAA8AAAAAAAAAAAAAAAAAmAIAAGRycy9kb3ducmV2&#10;LnhtbFBLBQYAAAAABAAEAPUAAACDAwAAAAA=&#10;" fillcolor="#f2f2f2 [3052]" strokecolor="#efefef [661]" strokeweight="2pt">
                          <v:textbox>
                            <w:txbxContent>
                              <w:p w:rsidR="00124D57" w:rsidRPr="00EA0C5A" w:rsidRDefault="00124D57" w:rsidP="00124D57">
                                <w:pPr>
                                  <w:jc w:val="center"/>
                                  <w:rPr>
                                    <w:b/>
                                    <w:color w:val="006600"/>
                                    <w:sz w:val="12"/>
                                    <w:lang w:val="id-ID"/>
                                  </w:rPr>
                                </w:pPr>
                                <w:r w:rsidRPr="00EA0C5A">
                                  <w:rPr>
                                    <w:b/>
                                    <w:color w:val="006600"/>
                                    <w:sz w:val="12"/>
                                    <w:lang w:val="id-ID"/>
                                  </w:rPr>
                                  <w:t>GOOD</w:t>
                                </w:r>
                              </w:p>
                            </w:txbxContent>
                          </v:textbox>
                        </v:rect>
                      </v:group>
                      <v:shape id="Picture 243" o:spid="_x0000_s1073" type="#_x0000_t75" style="position:absolute;left:-361;top:187;width:4228;height:3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rqHHAAAA3AAAAA8AAABkcnMvZG93bnJldi54bWxEj0FrwkAUhO+C/2F5Qi+im2o1beoqrSIq&#10;nrS2vT6yr0lo9m2aXTX+e1coeBxm5htmMmtMKU5Uu8Kygsd+BII4tbrgTMHhY9l7BuE8ssbSMim4&#10;kIPZtN2aYKLtmXd02vtMBAi7BBXk3leJlC7NyaDr24o4eD+2NuiDrDOpazwHuCnlIIrG0mDBYSHH&#10;iuY5pb/7o1Gw2KxH5Srufn/+xePtuz68rL4ar9RDp3l7BeGp8ffwf3utFQyehnA7E46AnF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3xrqHHAAAA3AAAAA8AAAAAAAAAAAAA&#10;AAAAnwIAAGRycy9kb3ducmV2LnhtbFBLBQYAAAAABAAEAPcAAACTAwAAAAA=&#10;">
                        <v:imagedata r:id="rId20" o:title="" recolortarget="black"/>
                      </v:shape>
                    </v:group>
                    <v:shape id="_x0000_s1074" type="#_x0000_t202" style="position:absolute;left:3296;top:-319;width:16344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124D57" w:rsidRDefault="00124D57" w:rsidP="00124D57">
                            <w:r w:rsidRPr="00535096">
                              <w:rPr>
                                <w:color w:val="373737" w:themeColor="accent1" w:themeShade="40"/>
                                <w:sz w:val="22"/>
                                <w:lang w:val="id-ID"/>
                              </w:rPr>
                              <w:t>BROADCASTING:</w:t>
                            </w:r>
                          </w:p>
                        </w:txbxContent>
                      </v:textbox>
                    </v:shape>
                  </v:group>
                </v:group>
                <v:shape id="_x0000_s1075" type="#_x0000_t202" style="position:absolute;left:-761;width:16343;height:2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124D57" w:rsidRPr="00A840F0" w:rsidRDefault="00124D57" w:rsidP="00124D57">
                        <w:pPr>
                          <w:rPr>
                            <w:color w:val="969696" w:themeColor="accent3"/>
                            <w:sz w:val="22"/>
                          </w:rPr>
                        </w:pPr>
                        <w:r w:rsidRPr="00A840F0">
                          <w:rPr>
                            <w:color w:val="969696" w:themeColor="accent3"/>
                            <w:sz w:val="24"/>
                            <w:lang w:val="id-ID"/>
                          </w:rPr>
                          <w:t>SKILL: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703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33359F5" wp14:editId="040ECC26">
                <wp:simplePos x="0" y="0"/>
                <wp:positionH relativeFrom="column">
                  <wp:posOffset>-2518756</wp:posOffset>
                </wp:positionH>
                <wp:positionV relativeFrom="paragraph">
                  <wp:posOffset>3136100</wp:posOffset>
                </wp:positionV>
                <wp:extent cx="1899986" cy="2343058"/>
                <wp:effectExtent l="0" t="0" r="5080" b="1968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86" cy="2343058"/>
                          <a:chOff x="0" y="0"/>
                          <a:chExt cx="1899986" cy="2343298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1223158"/>
                            <a:ext cx="1630680" cy="1120140"/>
                            <a:chOff x="-70724" y="0"/>
                            <a:chExt cx="1631447" cy="1120529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-70724" y="1120529"/>
                              <a:ext cx="163144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475486" cy="1044880"/>
                              <a:chOff x="0" y="0"/>
                              <a:chExt cx="1475486" cy="104488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Picture 15" descr="L:\Programming\Project\SysPen-Kancanta\SysPen-Kancanta\bin\Debug\Image\CustomerInfoCards_32x32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751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68135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73627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56260" y="403760"/>
                                <a:ext cx="11188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EFF"/>
                              </a:solidFill>
                              <a:ln w="6350">
                                <a:solidFill>
                                  <a:srgbClr val="F3FEE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57" w:rsidRPr="00266FE1" w:rsidRDefault="00124D57" w:rsidP="00124D57">
                                  <w:pP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</w:pPr>
                                  <w:r w:rsidRPr="00266FE1"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  <w:t>03-08-2017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356260" y="35627"/>
                                <a:ext cx="1119226" cy="2500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EFF"/>
                              </a:solidFill>
                              <a:ln w="6350">
                                <a:solidFill>
                                  <a:srgbClr val="F3FEE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57" w:rsidRPr="00266FE1" w:rsidRDefault="00124D57" w:rsidP="00124D57">
                                  <w:pP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  <w:t>PENYIAR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356260" y="771896"/>
                                <a:ext cx="1119226" cy="2500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FEFF"/>
                              </a:solidFill>
                              <a:ln w="6350">
                                <a:solidFill>
                                  <a:srgbClr val="F3FEE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4D57" w:rsidRPr="00266FE1" w:rsidRDefault="00124D57" w:rsidP="00124D57">
                                  <w:pP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  <w:t xml:space="preserve">FREE </w:t>
                                  </w:r>
                                  <w:r>
                                    <w:rPr>
                                      <w:color w:val="404040" w:themeColor="text1" w:themeTint="BF"/>
                                      <w:lang w:val="id-ID"/>
                                    </w:rPr>
                                    <w:t>LANCE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35626" y="0"/>
                            <a:ext cx="1864360" cy="1258570"/>
                            <a:chOff x="0" y="0"/>
                            <a:chExt cx="1864360" cy="125857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864360" cy="1258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D57" w:rsidRPr="00266FE1" w:rsidRDefault="00124D57" w:rsidP="00124D57">
                                <w:pPr>
                                  <w:pStyle w:val="Name"/>
                                  <w:jc w:val="center"/>
                                  <w:rPr>
                                    <w:color w:val="000000" w:themeColor="text2"/>
                                    <w:u w:val="single"/>
                                    <w:lang w:val="id-ID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</w:pPr>
                                <w:r w:rsidRPr="00266FE1">
                                  <w:rPr>
                                    <w:color w:val="000000" w:themeColor="text2"/>
                                    <w:u w:val="single"/>
                                    <w:lang w:val="id-ID"/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tx2">
                                              <w14:lumMod w14:val="75000"/>
                                              <w14:lumOff w14:val="25000"/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</w:rPr>
                                  <w:t>OWIEXS</w:t>
                                </w:r>
                              </w:p>
                              <w:p w:rsidR="00124D57" w:rsidRDefault="00124D57" w:rsidP="00124D57">
                                <w:pPr>
                                  <w:pStyle w:val="KeyPoint"/>
                                  <w:numPr>
                                    <w:ilvl w:val="0"/>
                                    <w:numId w:val="0"/>
                                  </w:numPr>
                                  <w:spacing w:before="0" w:line="240" w:lineRule="auto"/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(RABIATUL ADAWIYAH)</w:t>
                                </w:r>
                              </w:p>
                              <w:p w:rsidR="00124D57" w:rsidRPr="002A5978" w:rsidRDefault="00124D57" w:rsidP="00124D57">
                                <w:pPr>
                                  <w:pStyle w:val="KeyPoint"/>
                                  <w:numPr>
                                    <w:ilvl w:val="0"/>
                                    <w:numId w:val="0"/>
                                  </w:numPr>
                                  <w:spacing w:before="0" w:line="240" w:lineRule="auto"/>
                                  <w:jc w:val="center"/>
                                  <w:rPr>
                                    <w:strike/>
                                    <w:color w:val="CC6600"/>
                                    <w:sz w:val="32"/>
                                    <w:lang w:val="id-ID"/>
                                  </w:rPr>
                                </w:pPr>
                                <w:r>
                                  <w:rPr>
                                    <w:strike/>
                                    <w:color w:val="CC6600"/>
                                    <w:sz w:val="32"/>
                                    <w:lang w:val="id-ID"/>
                                  </w:rPr>
                                  <w:t>KADIV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53163" y="1116418"/>
                              <a:ext cx="16312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3359F5" id="Group 274" o:spid="_x0000_s1076" style="position:absolute;margin-left:-198.35pt;margin-top:246.95pt;width:149.6pt;height:184.5pt;z-index:251723776" coordsize="18999,2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">
                <v:group id="Group 29" o:spid="_x0000_s1077" style="position:absolute;top:12231;width:16306;height:11201" coordorigin="-707" coordsize="16314,11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19" o:spid="_x0000_s1078" style="position:absolute;visibility:visible;mso-wrap-style:square" from="-707,11205" to="15607,1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d1d1d1 [3044]"/>
                  <v:group id="Group 28" o:spid="_x0000_s1079" style="position:absolute;width:14754;height:10448" coordsize="14754,10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Picture 15" o:spid="_x0000_s1080" type="#_x0000_t75" style="position:absolute;left:237;width:3086;height:3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SbjfBAAAA2wAAAA8AAABkcnMvZG93bnJldi54bWxET01rAjEQvQv+hzBCb5q1xaWsRhFtodBT&#10;rQe9DZtxs7qZrEnU7b83BcHbPN7nzBadbcSVfKgdKxiPMhDEpdM1Vwq2v5/DdxAhImtsHJOCPwqw&#10;mPd7Myy0u/EPXTexEimEQ4EKTIxtIWUoDVkMI9cSJ+7gvMWYoK+k9nhL4baRr1mWS4s1pwaDLa0M&#10;lafNxSo47qrtpQwm34+/s/Vp2Z7fPnyu1MugW05BROriU/xwf+k0fwL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SbjfBAAAA2wAAAA8AAAAAAAAAAAAAAAAAnwIA&#10;AGRycy9kb3ducmV2LnhtbFBLBQYAAAAABAAEAPcAAACNAwAAAAA=&#10;">
                      <v:imagedata r:id="rId24" o:title="CustomerInfoCards_32x32"/>
                      <v:path arrowok="t"/>
                    </v:shape>
                    <v:shape id="Picture 16" o:spid="_x0000_s1081" type="#_x0000_t75" style="position:absolute;top:3681;width:3086;height:3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BKjAAAAA2wAAAA8AAABkcnMvZG93bnJldi54bWxET01LAzEQvQv+hzCCN5tthbVumxYR1F7b&#10;Cnqcbqab0M1k2Ynd9d+bQsHbPN7nLNdjaNWZevGRDUwnBSjiOlrPjYHP/dvDHJQkZIttZDLwSwLr&#10;1e3NEisbB97SeZcalUNYKjTgUuoqraV2FFAmsSPO3DH2AVOGfaNtj0MOD62eFUWpA3rODQ47enVU&#10;n3Y/wcDTwPI9P/mvg3w8snufpVL8szH3d+PLAlSiMf2Lr+6NzfNLuPySD9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EEqMAAAADbAAAADwAAAAAAAAAAAAAAAACfAgAA&#10;ZHJzL2Rvd25yZXYueG1sUEsFBgAAAAAEAAQA9wAAAIwDAAAAAA==&#10;">
                      <v:imagedata r:id="rId25" o:title=""/>
                      <v:path arrowok="t"/>
                    </v:shape>
                    <v:shape id="Picture 17" o:spid="_x0000_s1082" type="#_x0000_t75" style="position:absolute;top:7362;width:3086;height:3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r3RnCAAAA2wAAAA8AAABkcnMvZG93bnJldi54bWxET0trwkAQvhf8D8sI3urGHmyNriKKpVA8&#10;+ARvY3ZMQrKzIbua5N93hYK3+fieM1u0phQPql1uWcFoGIEgTqzOOVVwPGzev0A4j6yxtEwKOnKw&#10;mPfeZhhr2/COHnufihDCLkYFmfdVLKVLMjLohrYiDtzN1gZ9gHUqdY1NCDel/IiisTSYc2jIsKJV&#10;RkmxvxsFl/svXdfbTdcVu+Z8omLyLc9aqUG/XU5BeGr9S/zv/tFh/ic8fw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90ZwgAAANsAAAAPAAAAAAAAAAAAAAAAAJ8C&#10;AABkcnMvZG93bnJldi54bWxQSwUGAAAAAAQABAD3AAAAjgMAAAAA&#10;">
                      <v:imagedata r:id="rId26" o:title=""/>
                      <v:path arrowok="t"/>
                    </v:shape>
                    <v:shape id="Text Box 25" o:spid="_x0000_s1083" type="#_x0000_t202" style="position:absolute;left:3562;top:4037;width:11189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meMIA&#10;AADbAAAADwAAAGRycy9kb3ducmV2LnhtbESPXWvCMBSG7wf7D+EMdjdTPyZSTYsMhF4obCp4e2iO&#10;abE5KUmm3X79MhC8fHk/Ht5VOdhOXMmH1rGC8SgDQVw73bJRcDxs3hYgQkTW2DkmBT8UoCyen1aY&#10;a3fjL7ruoxFphEOOCpoY+1zKUDdkMYxcT5y8s/MWY5LeSO3xlsZtJydZNpcWW06EBnv6aKi+7L9t&#10;4s7MljushvXWmE9v7PR3V52Uen0Z1ksQkYb4CN/blVYweYf/L+kH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qZ4wgAAANsAAAAPAAAAAAAAAAAAAAAAAJgCAABkcnMvZG93&#10;bnJldi54bWxQSwUGAAAAAAQABAD1AAAAhwMAAAAA&#10;" fillcolor="#fbfeff" strokecolor="#f3fee2" strokeweight=".5pt">
                      <v:textbox>
                        <w:txbxContent>
                          <w:p w:rsidR="00124D57" w:rsidRPr="00266FE1" w:rsidRDefault="00124D57" w:rsidP="00124D57">
                            <w:pPr>
                              <w:rPr>
                                <w:color w:val="404040" w:themeColor="text1" w:themeTint="BF"/>
                                <w:lang w:val="id-ID"/>
                              </w:rPr>
                            </w:pPr>
                            <w:r w:rsidRPr="00266FE1">
                              <w:rPr>
                                <w:color w:val="404040" w:themeColor="text1" w:themeTint="BF"/>
                                <w:lang w:val="id-ID"/>
                              </w:rPr>
                              <w:t>03-08-2017</w:t>
                            </w:r>
                          </w:p>
                        </w:txbxContent>
                      </v:textbox>
                    </v:shape>
                    <v:shape id="Text Box 26" o:spid="_x0000_s1084" type="#_x0000_t202" style="position:absolute;left:3562;top:356;width:11192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4D8EA&#10;AADbAAAADwAAAGRycy9kb3ducmV2LnhtbESPS4vCMBSF94L/IVzBnabqIFKNIsJAFw6MD3B7aa5p&#10;sbkpSUY78+snguDycB4fZ7XpbCPu5EPtWMFknIEgLp2u2Sg4nz5HCxAhImtsHJOCXwqwWfd7K8y1&#10;e/CB7sdoRBrhkKOCKsY2lzKUFVkMY9cSJ+/qvMWYpDdSe3ykcdvIaZbNpcWaE6HClnYVlbfjj03c&#10;D7PnBotuuzfm2xs7+/sqLkoNB912CSJSF9/hV7vQCqZz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EOA/BAAAA2wAAAA8AAAAAAAAAAAAAAAAAmAIAAGRycy9kb3du&#10;cmV2LnhtbFBLBQYAAAAABAAEAPUAAACGAwAAAAA=&#10;" fillcolor="#fbfeff" strokecolor="#f3fee2" strokeweight=".5pt">
                      <v:textbox>
                        <w:txbxContent>
                          <w:p w:rsidR="00124D57" w:rsidRPr="00266FE1" w:rsidRDefault="00124D57" w:rsidP="00124D57">
                            <w:pPr>
                              <w:rPr>
                                <w:color w:val="404040" w:themeColor="text1" w:themeTint="BF"/>
                                <w:lang w:val="id-I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id-ID"/>
                              </w:rPr>
                              <w:t>PENYIAR</w:t>
                            </w:r>
                          </w:p>
                        </w:txbxContent>
                      </v:textbox>
                    </v:shape>
                    <v:shape id="Text Box 27" o:spid="_x0000_s1085" type="#_x0000_t202" style="position:absolute;left:3562;top:7718;width:11192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dlMIA&#10;AADbAAAADwAAAGRycy9kb3ducmV2LnhtbESPXWvCMBSG7wf7D+EMdjdTP5hSTYsMhF4obCp4e2iO&#10;abE5KUmm3X79MhC8fHk/Ht5VOdhOXMmH1rGC8SgDQVw73bJRcDxs3hYgQkTW2DkmBT8UoCyen1aY&#10;a3fjL7ruoxFphEOOCpoY+1zKUDdkMYxcT5y8s/MWY5LeSO3xlsZtJydZ9i4ttpwIDfb00VB92X/b&#10;xJ2ZLXdYDeutMZ/e2Onvrjop9foyrJcgIg3xEb63K61gMof/L+kH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J2UwgAAANsAAAAPAAAAAAAAAAAAAAAAAJgCAABkcnMvZG93&#10;bnJldi54bWxQSwUGAAAAAAQABAD1AAAAhwMAAAAA&#10;" fillcolor="#fbfeff" strokecolor="#f3fee2" strokeweight=".5pt">
                      <v:textbox>
                        <w:txbxContent>
                          <w:p w:rsidR="00124D57" w:rsidRPr="00266FE1" w:rsidRDefault="00124D57" w:rsidP="00124D57">
                            <w:pPr>
                              <w:rPr>
                                <w:color w:val="404040" w:themeColor="text1" w:themeTint="BF"/>
                                <w:lang w:val="id-ID"/>
                              </w:rPr>
                            </w:pPr>
                            <w:bookmarkStart w:id="1" w:name="_GoBack"/>
                            <w:r>
                              <w:rPr>
                                <w:color w:val="404040" w:themeColor="text1" w:themeTint="BF"/>
                                <w:lang w:val="id-ID"/>
                              </w:rPr>
                              <w:t xml:space="preserve">FREE </w:t>
                            </w:r>
                            <w:r>
                              <w:rPr>
                                <w:color w:val="404040" w:themeColor="text1" w:themeTint="BF"/>
                                <w:lang w:val="id-ID"/>
                              </w:rPr>
                              <w:t>LANCE</w:t>
                            </w:r>
                            <w:bookmarkEnd w:id="1"/>
                          </w:p>
                        </w:txbxContent>
                      </v:textbox>
                    </v:shape>
                  </v:group>
                </v:group>
                <v:group id="Group 246" o:spid="_x0000_s1086" style="position:absolute;left:356;width:18643;height:12585" coordsize="18643,12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Text Box 11" o:spid="_x0000_s1087" type="#_x0000_t202" style="position:absolute;width:18643;height:1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  <v:textbox inset="0,0,0,0">
                      <w:txbxContent>
                        <w:p w:rsidR="00124D57" w:rsidRPr="00266FE1" w:rsidRDefault="00124D57" w:rsidP="00124D57">
                          <w:pPr>
                            <w:pStyle w:val="Name"/>
                            <w:jc w:val="center"/>
                            <w:rPr>
                              <w:color w:val="000000" w:themeColor="text2"/>
                              <w:u w:val="single"/>
                              <w:lang w:val="id-ID"/>
                              <w14:textFill>
                                <w14:gradFill>
                                  <w14:gsLst>
                                    <w14:gs w14:pos="0">
                                      <w14:schemeClr w14:val="tx2">
                                        <w14:lumMod w14:val="75000"/>
                                        <w14:lumOff w14:val="2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tx2">
                                        <w14:lumMod w14:val="75000"/>
                                        <w14:lumOff w14:val="2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tx2">
                                        <w14:lumMod w14:val="75000"/>
                                        <w14:lumOff w14:val="2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</w:pPr>
                          <w:r w:rsidRPr="00266FE1">
                            <w:rPr>
                              <w:color w:val="000000" w:themeColor="text2"/>
                              <w:u w:val="single"/>
                              <w:lang w:val="id-ID"/>
                              <w14:textFill>
                                <w14:gradFill>
                                  <w14:gsLst>
                                    <w14:gs w14:pos="0">
                                      <w14:schemeClr w14:val="tx2">
                                        <w14:lumMod w14:val="75000"/>
                                        <w14:lumOff w14:val="25000"/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tx2">
                                        <w14:lumMod w14:val="75000"/>
                                        <w14:lumOff w14:val="25000"/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tx2">
                                        <w14:lumMod w14:val="75000"/>
                                        <w14:lumOff w14:val="25000"/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6200000" w14:scaled="0"/>
                                </w14:gradFill>
                              </w14:textFill>
                            </w:rPr>
                            <w:t>OWIEXS</w:t>
                          </w:r>
                        </w:p>
                        <w:p w:rsidR="00124D57" w:rsidRDefault="00124D57" w:rsidP="00124D57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spacing w:before="0" w:line="240" w:lineRule="auto"/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(RABIATUL ADAWIYAH)</w:t>
                          </w:r>
                        </w:p>
                        <w:p w:rsidR="00124D57" w:rsidRPr="002A5978" w:rsidRDefault="00124D57" w:rsidP="00124D57">
                          <w:pPr>
                            <w:pStyle w:val="KeyPoint"/>
                            <w:numPr>
                              <w:ilvl w:val="0"/>
                              <w:numId w:val="0"/>
                            </w:numPr>
                            <w:spacing w:before="0" w:line="240" w:lineRule="auto"/>
                            <w:jc w:val="center"/>
                            <w:rPr>
                              <w:strike/>
                              <w:color w:val="CC6600"/>
                              <w:sz w:val="32"/>
                              <w:lang w:val="id-ID"/>
                            </w:rPr>
                          </w:pPr>
                          <w:r>
                            <w:rPr>
                              <w:strike/>
                              <w:color w:val="CC6600"/>
                              <w:sz w:val="32"/>
                              <w:lang w:val="id-ID"/>
                            </w:rPr>
                            <w:t>KADIV</w:t>
                          </w:r>
                        </w:p>
                      </w:txbxContent>
                    </v:textbox>
                  </v:shape>
                  <v:line id="Straight Connector 245" o:spid="_x0000_s1088" style="position:absolute;visibility:visible;mso-wrap-style:square" from="531,11164" to="16844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7XV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hf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7XVsUAAADcAAAADwAAAAAAAAAA&#10;AAAAAAChAgAAZHJzL2Rvd25yZXYueG1sUEsFBgAAAAAEAAQA+QAAAJMDAAAAAA==&#10;" strokecolor="#d1d1d1 [3044]"/>
                </v:group>
              </v:group>
            </w:pict>
          </mc:Fallback>
        </mc:AlternateContent>
      </w:r>
      <w:r w:rsidR="0008703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BA6D80" wp14:editId="79079AF8">
                <wp:simplePos x="0" y="0"/>
                <wp:positionH relativeFrom="column">
                  <wp:posOffset>-295275</wp:posOffset>
                </wp:positionH>
                <wp:positionV relativeFrom="paragraph">
                  <wp:posOffset>319215</wp:posOffset>
                </wp:positionV>
                <wp:extent cx="1441450" cy="266065"/>
                <wp:effectExtent l="0" t="0" r="0" b="635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03D" w:rsidRPr="00A840F0" w:rsidRDefault="0008703D" w:rsidP="0008703D">
                            <w:pPr>
                              <w:rPr>
                                <w:color w:val="969696" w:themeColor="accent3"/>
                                <w:sz w:val="22"/>
                              </w:rPr>
                            </w:pPr>
                            <w:r>
                              <w:rPr>
                                <w:color w:val="969696" w:themeColor="accent3"/>
                                <w:sz w:val="24"/>
                                <w:lang w:val="id-ID"/>
                              </w:rPr>
                              <w:t>OVERVIEW: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A6D80" id="_x0000_s1089" type="#_x0000_t202" style="position:absolute;margin-left:-23.25pt;margin-top:25.15pt;width:113.5pt;height:20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" filled="f" stroked="f">
                <v:textbox>
                  <w:txbxContent>
                    <w:p w:rsidR="0008703D" w:rsidRPr="00A840F0" w:rsidRDefault="0008703D" w:rsidP="0008703D">
                      <w:pPr>
                        <w:rPr>
                          <w:color w:val="969696" w:themeColor="accent3"/>
                          <w:sz w:val="22"/>
                        </w:rPr>
                      </w:pPr>
                      <w:r>
                        <w:rPr>
                          <w:color w:val="969696" w:themeColor="accent3"/>
                          <w:sz w:val="24"/>
                          <w:lang w:val="id-ID"/>
                        </w:rPr>
                        <w:t>OVERVIEW:</w:t>
                      </w:r>
                    </w:p>
                  </w:txbxContent>
                </v:textbox>
              </v:shape>
            </w:pict>
          </mc:Fallback>
        </mc:AlternateContent>
      </w:r>
      <w:r w:rsidR="00535096">
        <w:rPr>
          <w:color w:val="373737" w:themeColor="accent1" w:themeShade="40"/>
          <w:sz w:val="22"/>
          <w:lang w:val="id-ID"/>
        </w:rPr>
        <w:t xml:space="preserve">      </w:t>
      </w:r>
    </w:p>
    <w:sectPr w:rsidR="00F26C76" w:rsidRPr="00421451" w:rsidSect="00F02426">
      <w:headerReference w:type="default" r:id="rId27"/>
      <w:footerReference w:type="default" r:id="rId28"/>
      <w:headerReference w:type="first" r:id="rId29"/>
      <w:footerReference w:type="first" r:id="rId30"/>
      <w:pgSz w:w="11907" w:h="16839" w:code="9"/>
      <w:pgMar w:top="1080" w:right="720" w:bottom="1080" w:left="4752" w:header="2268" w:footer="226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88" w:rsidRDefault="00304B88">
      <w:pPr>
        <w:spacing w:after="0" w:line="240" w:lineRule="auto"/>
      </w:pPr>
      <w:r>
        <w:separator/>
      </w:r>
    </w:p>
  </w:endnote>
  <w:endnote w:type="continuationSeparator" w:id="0">
    <w:p w:rsidR="00304B88" w:rsidRDefault="0030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73C" w:rsidRDefault="00304B8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073C" w:rsidRDefault="00304B88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2C3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9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87073C" w:rsidRDefault="00304B88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62C3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26" w:rsidRDefault="005F7261">
    <w:pPr>
      <w:pStyle w:val="Footer"/>
    </w:pPr>
    <w:r>
      <w:rPr>
        <w:lang w:val="id-ID"/>
      </w:rPr>
      <w:t>Sabtu, 12 Agustus 2017</w:t>
    </w:r>
    <w:r w:rsidR="00F02426">
      <w:rPr>
        <w:noProof/>
        <w:lang w:eastAsia="en-US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22604</wp:posOffset>
          </wp:positionV>
          <wp:extent cx="7549515" cy="1555668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312" cy="1559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88" w:rsidRDefault="00304B88">
      <w:pPr>
        <w:spacing w:after="0" w:line="240" w:lineRule="auto"/>
      </w:pPr>
      <w:r>
        <w:separator/>
      </w:r>
    </w:p>
  </w:footnote>
  <w:footnote w:type="continuationSeparator" w:id="0">
    <w:p w:rsidR="00304B88" w:rsidRDefault="0030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73C" w:rsidRDefault="00304B88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19B8F31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73C" w:rsidRPr="00F02426" w:rsidRDefault="005F7261" w:rsidP="00F024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92BC4F" wp14:editId="444EEBFB">
              <wp:simplePos x="0" y="0"/>
              <wp:positionH relativeFrom="column">
                <wp:posOffset>-1868170</wp:posOffset>
              </wp:positionH>
              <wp:positionV relativeFrom="paragraph">
                <wp:posOffset>-816165</wp:posOffset>
              </wp:positionV>
              <wp:extent cx="1739900" cy="75615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0" cy="7561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35DFB" w:rsidRPr="00335DFB" w:rsidRDefault="00335DFB" w:rsidP="00335DFB">
                          <w:pPr>
                            <w:pStyle w:val="Footer"/>
                            <w:jc w:val="center"/>
                            <w:rPr>
                              <w:rFonts w:ascii="Edwardian Script ITC" w:eastAsia="Berlin Sans FB" w:hAnsi="Edwardian Script ITC"/>
                              <w:noProof/>
                              <w:color w:val="92D050"/>
                              <w:sz w:val="40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35DFB">
                            <w:rPr>
                              <w:rFonts w:ascii="Edwardian Script ITC" w:eastAsia="Berlin Sans FB" w:hAnsi="Edwardian Script ITC"/>
                              <w:noProof/>
                              <w:color w:val="92D050"/>
                              <w:sz w:val="40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Mitra Terbaik Usaha Anda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2BC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1" type="#_x0000_t202" style="position:absolute;margin-left:-147.1pt;margin-top:-64.25pt;width:137pt;height:595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" filled="f" stroked="f">
              <v:textbox style="mso-fit-shape-to-text:t">
                <w:txbxContent>
                  <w:p w:rsidR="00335DFB" w:rsidRPr="00335DFB" w:rsidRDefault="00335DFB" w:rsidP="00335DFB">
                    <w:pPr>
                      <w:pStyle w:val="Footer"/>
                      <w:jc w:val="center"/>
                      <w:rPr>
                        <w:rFonts w:ascii="Edwardian Script ITC" w:eastAsia="Berlin Sans FB" w:hAnsi="Edwardian Script ITC"/>
                        <w:noProof/>
                        <w:color w:val="92D050"/>
                        <w:sz w:val="40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35DFB">
                      <w:rPr>
                        <w:rFonts w:ascii="Edwardian Script ITC" w:eastAsia="Berlin Sans FB" w:hAnsi="Edwardian Script ITC"/>
                        <w:noProof/>
                        <w:color w:val="92D050"/>
                        <w:sz w:val="40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Mitra Terbaik Usaha Anda</w:t>
                    </w:r>
                  </w:p>
                </w:txbxContent>
              </v:textbox>
            </v:shape>
          </w:pict>
        </mc:Fallback>
      </mc:AlternateContent>
    </w:r>
    <w:r w:rsidRPr="00FF04B1">
      <w:rPr>
        <w:noProof/>
      </w:rPr>
      <w:drawing>
        <wp:anchor distT="0" distB="0" distL="114300" distR="114300" simplePos="0" relativeHeight="251678720" behindDoc="1" locked="0" layoutInCell="1" allowOverlap="1" wp14:anchorId="3994DA19" wp14:editId="1E7FD424">
          <wp:simplePos x="0" y="0"/>
          <wp:positionH relativeFrom="margin">
            <wp:posOffset>-2530442</wp:posOffset>
          </wp:positionH>
          <wp:positionV relativeFrom="paragraph">
            <wp:posOffset>-941227</wp:posOffset>
          </wp:positionV>
          <wp:extent cx="729575" cy="622268"/>
          <wp:effectExtent l="0" t="0" r="0" b="6985"/>
          <wp:wrapNone/>
          <wp:docPr id="293" name="Picture 293" descr="D:\. Images (All Of Version)\IMage\Kancant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. Images (All Of Version)\IMage\Kancanta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575" cy="62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426">
      <w:rPr>
        <w:noProof/>
        <w:lang w:eastAsia="en-US"/>
      </w:rPr>
      <w:drawing>
        <wp:anchor distT="0" distB="0" distL="114300" distR="114300" simplePos="0" relativeHeight="251673600" behindDoc="1" locked="0" layoutInCell="1" allowOverlap="1" wp14:anchorId="620EC004" wp14:editId="6AE93E87">
          <wp:simplePos x="0" y="0"/>
          <wp:positionH relativeFrom="page">
            <wp:posOffset>11875</wp:posOffset>
          </wp:positionH>
          <wp:positionV relativeFrom="paragraph">
            <wp:posOffset>-1428305</wp:posOffset>
          </wp:positionV>
          <wp:extent cx="7549922" cy="187567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467" cy="1895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A7"/>
    <w:rsid w:val="00071ED5"/>
    <w:rsid w:val="0008703D"/>
    <w:rsid w:val="00124D57"/>
    <w:rsid w:val="0025601D"/>
    <w:rsid w:val="00266FE1"/>
    <w:rsid w:val="002A5978"/>
    <w:rsid w:val="002D7834"/>
    <w:rsid w:val="002E680E"/>
    <w:rsid w:val="00304B88"/>
    <w:rsid w:val="00335DFB"/>
    <w:rsid w:val="00336B37"/>
    <w:rsid w:val="00421451"/>
    <w:rsid w:val="00461296"/>
    <w:rsid w:val="004763B8"/>
    <w:rsid w:val="00531C8D"/>
    <w:rsid w:val="00535096"/>
    <w:rsid w:val="00562C36"/>
    <w:rsid w:val="00566649"/>
    <w:rsid w:val="00576165"/>
    <w:rsid w:val="005F7261"/>
    <w:rsid w:val="0061760B"/>
    <w:rsid w:val="006E284A"/>
    <w:rsid w:val="006E795B"/>
    <w:rsid w:val="006F6FA3"/>
    <w:rsid w:val="0072254A"/>
    <w:rsid w:val="0075452C"/>
    <w:rsid w:val="00766E87"/>
    <w:rsid w:val="007B70BA"/>
    <w:rsid w:val="00811CBB"/>
    <w:rsid w:val="00825953"/>
    <w:rsid w:val="0087073C"/>
    <w:rsid w:val="00892B9C"/>
    <w:rsid w:val="008B1AD0"/>
    <w:rsid w:val="008D306E"/>
    <w:rsid w:val="008D39E5"/>
    <w:rsid w:val="008D5279"/>
    <w:rsid w:val="008E02CE"/>
    <w:rsid w:val="00904BA7"/>
    <w:rsid w:val="009B0A30"/>
    <w:rsid w:val="009C6914"/>
    <w:rsid w:val="00A840F0"/>
    <w:rsid w:val="00AB5616"/>
    <w:rsid w:val="00B37892"/>
    <w:rsid w:val="00B67710"/>
    <w:rsid w:val="00BC2056"/>
    <w:rsid w:val="00CE5CD3"/>
    <w:rsid w:val="00D35841"/>
    <w:rsid w:val="00DE4DDC"/>
    <w:rsid w:val="00E400B3"/>
    <w:rsid w:val="00E566F9"/>
    <w:rsid w:val="00EA0C5A"/>
    <w:rsid w:val="00EC3EB2"/>
    <w:rsid w:val="00F02426"/>
    <w:rsid w:val="00F20CAB"/>
    <w:rsid w:val="00F26C76"/>
    <w:rsid w:val="00F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EEB5B5-5EC4-4363-8C2C-F907CC9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B3D44017CA4444879F79B58FD23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2FABD-7363-4573-BB2E-ABA69D0FB9A1}"/>
      </w:docPartPr>
      <w:docPartBody>
        <w:p w:rsidR="00E6763F" w:rsidRDefault="00E6763F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E6763F" w:rsidP="00E6763F">
          <w:pPr>
            <w:pStyle w:val="2CB3D44017CA4444879F79B58FD23CDD"/>
          </w:pPr>
          <w:r>
            <w:t>Need 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3F"/>
    <w:rsid w:val="00411B3A"/>
    <w:rsid w:val="00E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C2DE6380D410ABEDBDD650AC8F36E">
    <w:name w:val="CD5C2DE6380D410ABEDBDD650AC8F36E"/>
  </w:style>
  <w:style w:type="character" w:styleId="PlaceholderText">
    <w:name w:val="Placeholder Text"/>
    <w:basedOn w:val="DefaultParagraphFont"/>
    <w:uiPriority w:val="99"/>
    <w:semiHidden/>
    <w:rsid w:val="00E6763F"/>
    <w:rPr>
      <w:color w:val="808080"/>
    </w:rPr>
  </w:style>
  <w:style w:type="paragraph" w:customStyle="1" w:styleId="3B9D5F0BEF8D49A093CBB8097734A8DD">
    <w:name w:val="3B9D5F0BEF8D49A093CBB8097734A8DD"/>
  </w:style>
  <w:style w:type="paragraph" w:customStyle="1" w:styleId="0658FAD1C7524D1886C20A116270006A">
    <w:name w:val="0658FAD1C7524D1886C20A116270006A"/>
  </w:style>
  <w:style w:type="paragraph" w:customStyle="1" w:styleId="98729358A77448368A7FC10569D3CC0B">
    <w:name w:val="98729358A77448368A7FC10569D3CC0B"/>
  </w:style>
  <w:style w:type="paragraph" w:customStyle="1" w:styleId="FA69A07BB5774810969C000BEDF04749">
    <w:name w:val="FA69A07BB5774810969C000BEDF0474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A217D660F6FB47FC82AD15D809A1F214">
    <w:name w:val="A217D660F6FB47FC82AD15D809A1F214"/>
  </w:style>
  <w:style w:type="paragraph" w:customStyle="1" w:styleId="0F859A1DC860423CBD277F1D9D300FE1">
    <w:name w:val="0F859A1DC860423CBD277F1D9D300FE1"/>
  </w:style>
  <w:style w:type="paragraph" w:customStyle="1" w:styleId="FE9567DC14DE4ED5A9499BF21CA86F4D">
    <w:name w:val="FE9567DC14DE4ED5A9499BF21CA86F4D"/>
  </w:style>
  <w:style w:type="paragraph" w:customStyle="1" w:styleId="9A65E64F97334985BDCFBDAAB2F76898">
    <w:name w:val="9A65E64F97334985BDCFBDAAB2F76898"/>
  </w:style>
  <w:style w:type="paragraph" w:customStyle="1" w:styleId="AC43830B4CB44043BC7C285D4AE8B559">
    <w:name w:val="AC43830B4CB44043BC7C285D4AE8B559"/>
  </w:style>
  <w:style w:type="paragraph" w:customStyle="1" w:styleId="705D6E391BDA44E18D45C375BAD93724">
    <w:name w:val="705D6E391BDA44E18D45C375BAD93724"/>
  </w:style>
  <w:style w:type="paragraph" w:customStyle="1" w:styleId="8ACDF385F31049CFB80844D44BE222DF">
    <w:name w:val="8ACDF385F31049CFB80844D44BE222DF"/>
    <w:rsid w:val="00E6763F"/>
  </w:style>
  <w:style w:type="paragraph" w:customStyle="1" w:styleId="35B1479BFDB048CE8BFA63827F385EBB">
    <w:name w:val="35B1479BFDB048CE8BFA63827F385EBB"/>
    <w:rsid w:val="00E6763F"/>
  </w:style>
  <w:style w:type="paragraph" w:customStyle="1" w:styleId="3EA64682A5EF4B5D9DF01128B9037E0D">
    <w:name w:val="3EA64682A5EF4B5D9DF01128B9037E0D"/>
    <w:rsid w:val="00E6763F"/>
  </w:style>
  <w:style w:type="paragraph" w:customStyle="1" w:styleId="7A03518A037E45E2B419189546175433">
    <w:name w:val="7A03518A037E45E2B419189546175433"/>
    <w:rsid w:val="00E6763F"/>
  </w:style>
  <w:style w:type="paragraph" w:customStyle="1" w:styleId="D515182443064718B8C521F60B498E27">
    <w:name w:val="D515182443064718B8C521F60B498E27"/>
    <w:rsid w:val="00E6763F"/>
  </w:style>
  <w:style w:type="paragraph" w:customStyle="1" w:styleId="2CB3D44017CA4444879F79B58FD23CDD">
    <w:name w:val="2CB3D44017CA4444879F79B58FD23CDD"/>
    <w:rsid w:val="00E6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Jln. Hoscokroaminoto No. 03 Tanjung, Labuhan Haji – Lombok Timmur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2152C-A935-4C9E-A40B-41A7D9B2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317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Owiexs</dc:creator>
  <cp:keywords/>
  <cp:lastModifiedBy>TongDut</cp:lastModifiedBy>
  <cp:revision>48</cp:revision>
  <dcterms:created xsi:type="dcterms:W3CDTF">2017-08-12T06:42:00Z</dcterms:created>
  <dcterms:modified xsi:type="dcterms:W3CDTF">2017-08-12T12:01:00Z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